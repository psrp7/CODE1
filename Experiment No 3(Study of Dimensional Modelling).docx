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28FC" w:rsidRPr="00C67E9A" w:rsidRDefault="00F528FC" w:rsidP="00AE3CCF">
      <w:pPr>
        <w:pStyle w:val="Heading2"/>
        <w:spacing w:line="276" w:lineRule="auto"/>
        <w:rPr>
          <w:rFonts w:ascii="Trebuchet MS" w:hAnsi="Trebuchet MS"/>
          <w:b w:val="0"/>
        </w:rPr>
      </w:pPr>
      <w:r w:rsidRPr="00C67E9A">
        <w:rPr>
          <w:rFonts w:ascii="Trebuchet MS" w:hAnsi="Trebuchet MS"/>
          <w:b w:val="0"/>
        </w:rPr>
        <w:t xml:space="preserve">Experiment No. : </w:t>
      </w:r>
      <w:r w:rsidR="00CE1217" w:rsidRPr="00C67E9A">
        <w:rPr>
          <w:rFonts w:ascii="Trebuchet MS" w:hAnsi="Trebuchet MS"/>
          <w:b w:val="0"/>
        </w:rPr>
        <w:t>3</w:t>
      </w:r>
    </w:p>
    <w:p w:rsidR="00A71690" w:rsidRPr="00C67E9A" w:rsidRDefault="00A71690" w:rsidP="00AE3CCF">
      <w:pPr>
        <w:spacing w:line="276" w:lineRule="auto"/>
        <w:jc w:val="both"/>
        <w:rPr>
          <w:rFonts w:ascii="Trebuchet MS" w:hAnsi="Trebuchet MS"/>
          <w:bCs/>
        </w:rPr>
      </w:pPr>
    </w:p>
    <w:p w:rsidR="00F528FC" w:rsidRPr="00C67E9A" w:rsidRDefault="00497406" w:rsidP="00AE3CCF">
      <w:pPr>
        <w:spacing w:line="276" w:lineRule="auto"/>
        <w:jc w:val="both"/>
        <w:rPr>
          <w:rFonts w:ascii="Trebuchet MS" w:hAnsi="Trebuchet MS"/>
        </w:rPr>
      </w:pPr>
      <w:r w:rsidRPr="00C67E9A">
        <w:rPr>
          <w:rFonts w:ascii="Trebuchet MS" w:hAnsi="Trebuchet MS"/>
          <w:bCs/>
        </w:rPr>
        <w:t>Title:</w:t>
      </w:r>
      <w:r w:rsidR="00CB4870" w:rsidRPr="00C67E9A">
        <w:rPr>
          <w:rFonts w:ascii="Trebuchet MS" w:hAnsi="Trebuchet MS"/>
          <w:bCs/>
        </w:rPr>
        <w:t xml:space="preserve"> </w:t>
      </w:r>
      <w:r w:rsidR="005F6815" w:rsidRPr="00C67E9A">
        <w:rPr>
          <w:rFonts w:ascii="Trebuchet MS" w:hAnsi="Trebuchet MS"/>
        </w:rPr>
        <w:t>Study and analyze the dimensional models for different application domains</w:t>
      </w:r>
    </w:p>
    <w:p w:rsidR="00F528FC" w:rsidRPr="00C67E9A" w:rsidRDefault="00F528FC" w:rsidP="00AE3CCF">
      <w:pPr>
        <w:spacing w:line="276" w:lineRule="auto"/>
        <w:jc w:val="both"/>
        <w:rPr>
          <w:rFonts w:ascii="Trebuchet MS" w:hAnsi="Trebuchet MS"/>
          <w:bCs/>
        </w:rPr>
      </w:pPr>
    </w:p>
    <w:p w:rsidR="00F528FC" w:rsidRPr="00C67E9A" w:rsidRDefault="00F528FC" w:rsidP="005B7D23">
      <w:pPr>
        <w:spacing w:line="276" w:lineRule="auto"/>
        <w:ind w:left="1440" w:hanging="1440"/>
        <w:jc w:val="both"/>
        <w:rPr>
          <w:rFonts w:ascii="Trebuchet MS" w:hAnsi="Trebuchet MS"/>
          <w:bCs/>
        </w:rPr>
      </w:pPr>
      <w:r w:rsidRPr="00C67E9A">
        <w:rPr>
          <w:rFonts w:ascii="Trebuchet MS" w:hAnsi="Trebuchet MS"/>
          <w:bCs/>
        </w:rPr>
        <w:t>Objectives</w:t>
      </w:r>
      <w:r w:rsidRPr="00C67E9A">
        <w:rPr>
          <w:rFonts w:ascii="Trebuchet MS" w:hAnsi="Trebuchet MS"/>
        </w:rPr>
        <w:t xml:space="preserve">: </w:t>
      </w:r>
      <w:r w:rsidRPr="00C67E9A">
        <w:rPr>
          <w:rFonts w:ascii="Trebuchet MS" w:hAnsi="Trebuchet MS"/>
        </w:rPr>
        <w:tab/>
      </w:r>
      <w:r w:rsidR="005B7D23" w:rsidRPr="00C67E9A">
        <w:rPr>
          <w:rFonts w:ascii="Trebuchet MS" w:hAnsi="Trebuchet MS"/>
        </w:rPr>
        <w:t>1.</w:t>
      </w:r>
      <w:r w:rsidR="005B7D23" w:rsidRPr="00C67E9A">
        <w:rPr>
          <w:rFonts w:ascii="Trebuchet MS" w:hAnsi="Trebuchet MS"/>
          <w:bCs/>
        </w:rPr>
        <w:t xml:space="preserve"> To study and Analyze the ER Model and Dimensional models for different application domains.</w:t>
      </w:r>
    </w:p>
    <w:p w:rsidR="005B7D23" w:rsidRPr="00C67E9A" w:rsidRDefault="005B7D23" w:rsidP="005B7D23">
      <w:pPr>
        <w:spacing w:line="276" w:lineRule="auto"/>
        <w:ind w:left="1440" w:hanging="1440"/>
        <w:jc w:val="both"/>
        <w:rPr>
          <w:rFonts w:ascii="Trebuchet MS" w:hAnsi="Trebuchet MS"/>
        </w:rPr>
      </w:pPr>
      <w:r w:rsidRPr="00C67E9A">
        <w:rPr>
          <w:rFonts w:ascii="Trebuchet MS" w:hAnsi="Trebuchet MS"/>
          <w:bCs/>
        </w:rPr>
        <w:t xml:space="preserve">                  2</w:t>
      </w:r>
      <w:r w:rsidRPr="00C67E9A">
        <w:rPr>
          <w:rFonts w:ascii="Trebuchet MS" w:hAnsi="Trebuchet MS"/>
        </w:rPr>
        <w:t xml:space="preserve">. To </w:t>
      </w:r>
      <w:r w:rsidR="00625A22" w:rsidRPr="00C67E9A">
        <w:rPr>
          <w:rFonts w:ascii="Trebuchet MS" w:hAnsi="Trebuchet MS"/>
        </w:rPr>
        <w:t>identify</w:t>
      </w:r>
    </w:p>
    <w:p w:rsidR="005B7D23" w:rsidRPr="00C67E9A" w:rsidRDefault="005B7D23" w:rsidP="005B7D23">
      <w:pPr>
        <w:spacing w:line="276" w:lineRule="auto"/>
        <w:ind w:left="1440" w:hanging="1440"/>
        <w:jc w:val="both"/>
        <w:rPr>
          <w:rFonts w:ascii="Trebuchet MS" w:hAnsi="Trebuchet MS"/>
        </w:rPr>
      </w:pPr>
      <w:r w:rsidRPr="00C67E9A">
        <w:rPr>
          <w:rFonts w:ascii="Trebuchet MS" w:hAnsi="Trebuchet MS"/>
          <w:bCs/>
        </w:rPr>
        <w:t xml:space="preserve">                  3</w:t>
      </w:r>
      <w:r w:rsidRPr="00C67E9A">
        <w:rPr>
          <w:rFonts w:ascii="Trebuchet MS" w:hAnsi="Trebuchet MS"/>
        </w:rPr>
        <w:t>. To identify Grain</w:t>
      </w:r>
    </w:p>
    <w:p w:rsidR="005B7D23" w:rsidRPr="00C67E9A" w:rsidRDefault="005B7D23" w:rsidP="005B7D23">
      <w:pPr>
        <w:spacing w:line="276" w:lineRule="auto"/>
        <w:ind w:left="1440" w:hanging="1440"/>
        <w:jc w:val="both"/>
        <w:rPr>
          <w:rFonts w:ascii="Trebuchet MS" w:hAnsi="Trebuchet MS"/>
        </w:rPr>
      </w:pPr>
      <w:r w:rsidRPr="00C67E9A">
        <w:rPr>
          <w:rFonts w:ascii="Trebuchet MS" w:hAnsi="Trebuchet MS"/>
          <w:bCs/>
        </w:rPr>
        <w:t xml:space="preserve">                  4</w:t>
      </w:r>
      <w:r w:rsidRPr="00C67E9A">
        <w:rPr>
          <w:rFonts w:ascii="Trebuchet MS" w:hAnsi="Trebuchet MS"/>
        </w:rPr>
        <w:t>. To identify Fact Tables and types of fact tables</w:t>
      </w:r>
    </w:p>
    <w:p w:rsidR="005B7D23" w:rsidRPr="00C67E9A" w:rsidRDefault="005B7D23" w:rsidP="005B7D23">
      <w:pPr>
        <w:spacing w:line="276" w:lineRule="auto"/>
        <w:ind w:left="1440" w:hanging="1440"/>
        <w:jc w:val="both"/>
        <w:rPr>
          <w:rFonts w:ascii="Trebuchet MS" w:hAnsi="Trebuchet MS"/>
        </w:rPr>
      </w:pPr>
      <w:r w:rsidRPr="00C67E9A">
        <w:rPr>
          <w:rFonts w:ascii="Trebuchet MS" w:hAnsi="Trebuchet MS"/>
          <w:bCs/>
        </w:rPr>
        <w:t xml:space="preserve">                  5</w:t>
      </w:r>
      <w:r w:rsidRPr="00C67E9A">
        <w:rPr>
          <w:rFonts w:ascii="Trebuchet MS" w:hAnsi="Trebuchet MS"/>
        </w:rPr>
        <w:t>.</w:t>
      </w:r>
      <w:r w:rsidRPr="00C67E9A">
        <w:rPr>
          <w:rFonts w:ascii="Trebuchet MS" w:hAnsi="Trebuchet MS"/>
          <w:bCs/>
        </w:rPr>
        <w:t xml:space="preserve"> </w:t>
      </w:r>
      <w:r w:rsidRPr="00C67E9A">
        <w:rPr>
          <w:rFonts w:ascii="Trebuchet MS" w:hAnsi="Trebuchet MS"/>
        </w:rPr>
        <w:t>To identify Dimension Tables and types of Dimension tables</w:t>
      </w:r>
    </w:p>
    <w:p w:rsidR="005B7D23" w:rsidRPr="00C67E9A" w:rsidRDefault="005B7D23" w:rsidP="005B7D23">
      <w:pPr>
        <w:spacing w:line="276" w:lineRule="auto"/>
        <w:ind w:left="1440" w:hanging="1440"/>
        <w:jc w:val="both"/>
        <w:rPr>
          <w:rFonts w:ascii="Trebuchet MS" w:hAnsi="Trebuchet MS"/>
        </w:rPr>
      </w:pPr>
    </w:p>
    <w:p w:rsidR="00F528FC" w:rsidRPr="00C67E9A" w:rsidRDefault="00F528FC" w:rsidP="00AE3CCF">
      <w:pPr>
        <w:spacing w:line="276" w:lineRule="auto"/>
        <w:jc w:val="both"/>
        <w:rPr>
          <w:rFonts w:ascii="Trebuchet MS" w:hAnsi="Trebuchet MS"/>
        </w:rPr>
      </w:pPr>
      <w:r w:rsidRPr="00C67E9A">
        <w:rPr>
          <w:rFonts w:ascii="Trebuchet MS" w:hAnsi="Trebuchet MS"/>
          <w:bCs/>
        </w:rPr>
        <w:t xml:space="preserve">Key concepts:    </w:t>
      </w:r>
      <w:r w:rsidR="00625A22" w:rsidRPr="00C67E9A">
        <w:rPr>
          <w:rFonts w:ascii="Trebuchet MS" w:hAnsi="Trebuchet MS"/>
          <w:bCs/>
        </w:rPr>
        <w:t>ER Model, Dimensional models,</w:t>
      </w:r>
      <w:r w:rsidR="00625A22" w:rsidRPr="00C67E9A">
        <w:rPr>
          <w:rFonts w:ascii="Trebuchet MS" w:hAnsi="Trebuchet MS"/>
        </w:rPr>
        <w:t xml:space="preserve"> Business Process, Grain, Fact Tables, Dimension Tables, Star Schema</w:t>
      </w:r>
    </w:p>
    <w:p w:rsidR="00950C76" w:rsidRPr="00C67E9A" w:rsidRDefault="00950C76" w:rsidP="00AE3CCF">
      <w:pPr>
        <w:spacing w:line="276" w:lineRule="auto"/>
        <w:jc w:val="both"/>
        <w:rPr>
          <w:rFonts w:ascii="Trebuchet MS" w:hAnsi="Trebuchet MS"/>
        </w:rPr>
      </w:pPr>
    </w:p>
    <w:p w:rsidR="00950C76" w:rsidRPr="00C67E9A" w:rsidRDefault="00476ADF" w:rsidP="00AE3CCF">
      <w:pPr>
        <w:spacing w:line="276" w:lineRule="auto"/>
        <w:jc w:val="both"/>
        <w:rPr>
          <w:rFonts w:ascii="Trebuchet MS" w:hAnsi="Trebuchet MS"/>
        </w:rPr>
      </w:pPr>
      <w:r w:rsidRPr="00C67E9A">
        <w:rPr>
          <w:rFonts w:ascii="Trebuchet MS" w:hAnsi="Trebuchet MS"/>
        </w:rPr>
        <w:t>Theory:</w:t>
      </w:r>
    </w:p>
    <w:p w:rsidR="00AE68B6" w:rsidRPr="00C67E9A" w:rsidRDefault="00AE68B6" w:rsidP="00AE68B6">
      <w:pPr>
        <w:spacing w:line="276" w:lineRule="auto"/>
        <w:jc w:val="both"/>
        <w:rPr>
          <w:rFonts w:ascii="Trebuchet MS" w:hAnsi="Trebuchet MS"/>
        </w:rPr>
      </w:pPr>
      <w:r w:rsidRPr="00C67E9A">
        <w:rPr>
          <w:rFonts w:ascii="Trebuchet MS" w:hAnsi="Trebuchet MS"/>
        </w:rPr>
        <w:t>What is Dimensional Model?</w:t>
      </w:r>
    </w:p>
    <w:p w:rsidR="00AE68B6" w:rsidRPr="00C67E9A" w:rsidRDefault="00AE68B6" w:rsidP="00AE68B6">
      <w:pPr>
        <w:spacing w:line="276" w:lineRule="auto"/>
        <w:jc w:val="both"/>
        <w:rPr>
          <w:rFonts w:ascii="Trebuchet MS" w:hAnsi="Trebuchet MS"/>
        </w:rPr>
      </w:pPr>
      <w:r w:rsidRPr="00C67E9A">
        <w:rPr>
          <w:rFonts w:ascii="Trebuchet MS" w:hAnsi="Trebuchet MS"/>
        </w:rPr>
        <w:t xml:space="preserve">A dimensional model is a data structure technique optimized for Data warehousing tools. The concept of Dimensional </w:t>
      </w:r>
      <w:r w:rsidR="00DB4B2E">
        <w:rPr>
          <w:rFonts w:ascii="Trebuchet MS" w:hAnsi="Trebuchet MS"/>
        </w:rPr>
        <w:t xml:space="preserve"> </w:t>
      </w:r>
      <w:r w:rsidRPr="00C67E9A">
        <w:rPr>
          <w:rFonts w:ascii="Trebuchet MS" w:hAnsi="Trebuchet MS"/>
        </w:rPr>
        <w:t>Modelling was developed by Ralph Kimball and is comprised of "fact" and "dimension" tables.</w:t>
      </w:r>
    </w:p>
    <w:p w:rsidR="00AE68B6" w:rsidRPr="00C67E9A" w:rsidRDefault="00AE68B6" w:rsidP="00AE68B6">
      <w:pPr>
        <w:spacing w:line="276" w:lineRule="auto"/>
        <w:jc w:val="both"/>
        <w:rPr>
          <w:rFonts w:ascii="Trebuchet MS" w:hAnsi="Trebuchet MS"/>
        </w:rPr>
      </w:pPr>
    </w:p>
    <w:p w:rsidR="00AE68B6" w:rsidRPr="00C67E9A" w:rsidRDefault="00AE68B6" w:rsidP="00AE68B6">
      <w:pPr>
        <w:spacing w:line="276" w:lineRule="auto"/>
        <w:jc w:val="both"/>
        <w:rPr>
          <w:rFonts w:ascii="Trebuchet MS" w:hAnsi="Trebuchet MS"/>
        </w:rPr>
      </w:pPr>
      <w:r w:rsidRPr="00C67E9A">
        <w:rPr>
          <w:rFonts w:ascii="Trebuchet MS" w:hAnsi="Trebuchet MS"/>
        </w:rPr>
        <w:t>A Dimensional model is designed to read, summarize, analyze numeric information like values, balances, counts, weights, etc. in a data warehouse. In contrast, relation models are optimized for addition, updating and deletion of data in a real-time Online Transaction System.</w:t>
      </w:r>
    </w:p>
    <w:p w:rsidR="00AE68B6" w:rsidRPr="00C67E9A" w:rsidRDefault="00AE68B6" w:rsidP="00AE68B6">
      <w:pPr>
        <w:spacing w:line="276" w:lineRule="auto"/>
        <w:jc w:val="both"/>
        <w:rPr>
          <w:rFonts w:ascii="Trebuchet MS" w:hAnsi="Trebuchet MS"/>
        </w:rPr>
      </w:pPr>
    </w:p>
    <w:p w:rsidR="00AE68B6" w:rsidRPr="00C67E9A" w:rsidRDefault="00AE68B6" w:rsidP="00AE68B6">
      <w:pPr>
        <w:spacing w:line="276" w:lineRule="auto"/>
        <w:jc w:val="both"/>
        <w:rPr>
          <w:rFonts w:ascii="Trebuchet MS" w:hAnsi="Trebuchet MS"/>
        </w:rPr>
      </w:pPr>
      <w:r w:rsidRPr="00C67E9A">
        <w:rPr>
          <w:rFonts w:ascii="Trebuchet MS" w:hAnsi="Trebuchet MS"/>
        </w:rPr>
        <w:t>These dimensional and relational models have their unique way of data storage that has specific advantages.</w:t>
      </w:r>
    </w:p>
    <w:p w:rsidR="00AE68B6" w:rsidRPr="00C67E9A" w:rsidRDefault="00AE68B6" w:rsidP="00AE68B6">
      <w:pPr>
        <w:spacing w:line="276" w:lineRule="auto"/>
        <w:jc w:val="both"/>
        <w:rPr>
          <w:rFonts w:ascii="Trebuchet MS" w:hAnsi="Trebuchet MS"/>
        </w:rPr>
      </w:pPr>
    </w:p>
    <w:p w:rsidR="00AE68B6" w:rsidRPr="00C67E9A" w:rsidRDefault="00AE68B6" w:rsidP="00AE68B6">
      <w:pPr>
        <w:spacing w:line="276" w:lineRule="auto"/>
        <w:jc w:val="both"/>
        <w:rPr>
          <w:rFonts w:ascii="Trebuchet MS" w:hAnsi="Trebuchet MS"/>
        </w:rPr>
      </w:pPr>
      <w:r w:rsidRPr="00C67E9A">
        <w:rPr>
          <w:rFonts w:ascii="Trebuchet MS" w:hAnsi="Trebuchet MS"/>
        </w:rPr>
        <w:t>For instance, in the relational mode, normalization and ER models reduce redundancy in data. On the contrary, dimensional model arranges data in such a way that it is easier to retrieve information and generate reports.</w:t>
      </w:r>
    </w:p>
    <w:p w:rsidR="00AE68B6" w:rsidRPr="00C67E9A" w:rsidRDefault="00AE68B6" w:rsidP="00AE68B6">
      <w:pPr>
        <w:spacing w:line="276" w:lineRule="auto"/>
        <w:jc w:val="both"/>
        <w:rPr>
          <w:rFonts w:ascii="Trebuchet MS" w:hAnsi="Trebuchet MS"/>
        </w:rPr>
      </w:pPr>
    </w:p>
    <w:p w:rsidR="00AE68B6" w:rsidRPr="00C67E9A" w:rsidRDefault="00AE68B6" w:rsidP="00AE68B6">
      <w:pPr>
        <w:spacing w:line="276" w:lineRule="auto"/>
        <w:jc w:val="both"/>
        <w:rPr>
          <w:rFonts w:ascii="Trebuchet MS" w:hAnsi="Trebuchet MS"/>
        </w:rPr>
      </w:pPr>
      <w:r w:rsidRPr="00C67E9A">
        <w:rPr>
          <w:rFonts w:ascii="Trebuchet MS" w:hAnsi="Trebuchet MS"/>
        </w:rPr>
        <w:t>Hence, Dimensional models are used in data warehouse systems and not a good fit for relational systems.</w:t>
      </w:r>
    </w:p>
    <w:p w:rsidR="00AE68B6" w:rsidRPr="00C67E9A" w:rsidRDefault="00AE68B6" w:rsidP="00AE68B6">
      <w:pPr>
        <w:spacing w:line="276" w:lineRule="auto"/>
        <w:jc w:val="both"/>
        <w:rPr>
          <w:rFonts w:ascii="Trebuchet MS" w:hAnsi="Trebuchet MS"/>
        </w:rPr>
      </w:pPr>
    </w:p>
    <w:p w:rsidR="00AE68B6" w:rsidRPr="00C67E9A" w:rsidRDefault="00AE68B6" w:rsidP="00AE68B6">
      <w:pPr>
        <w:spacing w:line="276" w:lineRule="auto"/>
        <w:jc w:val="both"/>
        <w:rPr>
          <w:rFonts w:ascii="Trebuchet MS" w:hAnsi="Trebuchet MS"/>
        </w:rPr>
      </w:pPr>
      <w:r w:rsidRPr="00C67E9A">
        <w:rPr>
          <w:rFonts w:ascii="Trebuchet MS" w:hAnsi="Trebuchet MS"/>
        </w:rPr>
        <w:t>Steps of Dimensional Modelling</w:t>
      </w:r>
    </w:p>
    <w:p w:rsidR="00AE68B6" w:rsidRPr="00C67E9A" w:rsidRDefault="00AE68B6" w:rsidP="00AE68B6">
      <w:pPr>
        <w:spacing w:line="276" w:lineRule="auto"/>
        <w:jc w:val="both"/>
        <w:rPr>
          <w:rFonts w:ascii="Trebuchet MS" w:hAnsi="Trebuchet MS"/>
        </w:rPr>
      </w:pPr>
      <w:r w:rsidRPr="00C67E9A">
        <w:rPr>
          <w:rFonts w:ascii="Trebuchet MS" w:hAnsi="Trebuchet MS"/>
        </w:rPr>
        <w:t>Step 1) Identify the business process</w:t>
      </w:r>
    </w:p>
    <w:p w:rsidR="00AE68B6" w:rsidRPr="00C67E9A" w:rsidRDefault="00AE68B6" w:rsidP="00AE68B6">
      <w:pPr>
        <w:spacing w:line="276" w:lineRule="auto"/>
        <w:jc w:val="both"/>
        <w:rPr>
          <w:rFonts w:ascii="Trebuchet MS" w:hAnsi="Trebuchet MS"/>
        </w:rPr>
      </w:pPr>
      <w:r w:rsidRPr="00C67E9A">
        <w:rPr>
          <w:rFonts w:ascii="Trebuchet MS" w:hAnsi="Trebuchet MS"/>
        </w:rPr>
        <w:t>Step 2) Identify the grain</w:t>
      </w:r>
    </w:p>
    <w:p w:rsidR="00AE68B6" w:rsidRPr="00C67E9A" w:rsidRDefault="00AE68B6" w:rsidP="00AE68B6">
      <w:pPr>
        <w:spacing w:line="276" w:lineRule="auto"/>
        <w:jc w:val="both"/>
        <w:rPr>
          <w:rFonts w:ascii="Trebuchet MS" w:hAnsi="Trebuchet MS"/>
        </w:rPr>
      </w:pPr>
      <w:r w:rsidRPr="00C67E9A">
        <w:rPr>
          <w:rFonts w:ascii="Trebuchet MS" w:hAnsi="Trebuchet MS"/>
        </w:rPr>
        <w:t>Step 3) Identify the dimensions</w:t>
      </w:r>
    </w:p>
    <w:p w:rsidR="00AE68B6" w:rsidRPr="00C67E9A" w:rsidRDefault="00AE68B6" w:rsidP="00AE68B6">
      <w:pPr>
        <w:spacing w:line="276" w:lineRule="auto"/>
        <w:jc w:val="both"/>
        <w:rPr>
          <w:rFonts w:ascii="Trebuchet MS" w:hAnsi="Trebuchet MS"/>
        </w:rPr>
      </w:pPr>
      <w:r w:rsidRPr="00C67E9A">
        <w:rPr>
          <w:rFonts w:ascii="Trebuchet MS" w:hAnsi="Trebuchet MS"/>
        </w:rPr>
        <w:t>Step 4) Identify the Fact</w:t>
      </w:r>
    </w:p>
    <w:p w:rsidR="00AE68B6" w:rsidRPr="00C67E9A" w:rsidRDefault="00AE68B6" w:rsidP="00AE68B6">
      <w:pPr>
        <w:spacing w:line="276" w:lineRule="auto"/>
        <w:jc w:val="both"/>
        <w:rPr>
          <w:rFonts w:ascii="Trebuchet MS" w:hAnsi="Trebuchet MS"/>
        </w:rPr>
      </w:pPr>
      <w:r w:rsidRPr="00C67E9A">
        <w:rPr>
          <w:rFonts w:ascii="Trebuchet MS" w:hAnsi="Trebuchet MS"/>
        </w:rPr>
        <w:t>Step 5) Build Schema</w:t>
      </w:r>
    </w:p>
    <w:p w:rsidR="00AE68B6" w:rsidRDefault="00AE68B6" w:rsidP="00AE68B6">
      <w:pPr>
        <w:spacing w:line="276" w:lineRule="auto"/>
        <w:jc w:val="both"/>
        <w:rPr>
          <w:rFonts w:ascii="Trebuchet MS" w:hAnsi="Trebuchet MS"/>
        </w:rPr>
      </w:pPr>
    </w:p>
    <w:p w:rsidR="00144C80" w:rsidRPr="00C67E9A" w:rsidRDefault="00144C80" w:rsidP="00AE68B6">
      <w:pPr>
        <w:spacing w:line="276" w:lineRule="auto"/>
        <w:jc w:val="both"/>
        <w:rPr>
          <w:rFonts w:ascii="Trebuchet MS" w:hAnsi="Trebuchet MS"/>
        </w:rPr>
      </w:pPr>
    </w:p>
    <w:p w:rsidR="00AE68B6" w:rsidRPr="00C67E9A" w:rsidRDefault="00AE68B6" w:rsidP="00AE68B6">
      <w:pPr>
        <w:spacing w:line="276" w:lineRule="auto"/>
        <w:jc w:val="both"/>
        <w:rPr>
          <w:rFonts w:ascii="Trebuchet MS" w:hAnsi="Trebuchet MS"/>
        </w:rPr>
      </w:pPr>
    </w:p>
    <w:p w:rsidR="00AE68B6" w:rsidRPr="00C67E9A" w:rsidRDefault="00AE68B6" w:rsidP="00AE68B6">
      <w:pPr>
        <w:spacing w:line="276" w:lineRule="auto"/>
        <w:jc w:val="both"/>
        <w:rPr>
          <w:rFonts w:ascii="Trebuchet MS" w:hAnsi="Trebuchet MS"/>
        </w:rPr>
      </w:pPr>
      <w:r w:rsidRPr="00C67E9A">
        <w:rPr>
          <w:rFonts w:ascii="Trebuchet MS" w:hAnsi="Trebuchet MS"/>
        </w:rPr>
        <w:lastRenderedPageBreak/>
        <w:t>Elements of Dimensional Data Model</w:t>
      </w:r>
    </w:p>
    <w:p w:rsidR="00A955F5" w:rsidRPr="00C67E9A" w:rsidRDefault="00A955F5" w:rsidP="00AE68B6">
      <w:pPr>
        <w:spacing w:line="276" w:lineRule="auto"/>
        <w:jc w:val="both"/>
        <w:rPr>
          <w:rFonts w:ascii="Trebuchet MS" w:hAnsi="Trebuchet MS"/>
        </w:rPr>
      </w:pPr>
    </w:p>
    <w:p w:rsidR="00AE68B6" w:rsidRPr="00C67E9A" w:rsidRDefault="00AE68B6" w:rsidP="00AE68B6">
      <w:pPr>
        <w:spacing w:line="276" w:lineRule="auto"/>
        <w:jc w:val="both"/>
        <w:rPr>
          <w:rFonts w:ascii="Trebuchet MS" w:hAnsi="Trebuchet MS"/>
        </w:rPr>
      </w:pPr>
      <w:r w:rsidRPr="00C67E9A">
        <w:rPr>
          <w:rFonts w:ascii="Trebuchet MS" w:hAnsi="Trebuchet MS"/>
        </w:rPr>
        <w:t>Fact</w:t>
      </w:r>
    </w:p>
    <w:p w:rsidR="00AE68B6" w:rsidRPr="00C67E9A" w:rsidRDefault="00AE68B6" w:rsidP="00AE68B6">
      <w:pPr>
        <w:spacing w:line="276" w:lineRule="auto"/>
        <w:jc w:val="both"/>
        <w:rPr>
          <w:rFonts w:ascii="Trebuchet MS" w:hAnsi="Trebuchet MS"/>
        </w:rPr>
      </w:pPr>
      <w:r w:rsidRPr="00C67E9A">
        <w:rPr>
          <w:rFonts w:ascii="Trebuchet MS" w:hAnsi="Trebuchet MS"/>
        </w:rPr>
        <w:t>Facts are the measurements/metrics or facts from your business process. For a Sales business process, a measurement would be quarterly sales number</w:t>
      </w:r>
    </w:p>
    <w:p w:rsidR="00AE68B6" w:rsidRPr="00C67E9A" w:rsidRDefault="00AE68B6" w:rsidP="00AE68B6">
      <w:pPr>
        <w:spacing w:line="276" w:lineRule="auto"/>
        <w:jc w:val="both"/>
        <w:rPr>
          <w:rFonts w:ascii="Trebuchet MS" w:hAnsi="Trebuchet MS"/>
        </w:rPr>
      </w:pPr>
    </w:p>
    <w:p w:rsidR="00AE68B6" w:rsidRPr="00C67E9A" w:rsidRDefault="00AE68B6" w:rsidP="00AE68B6">
      <w:pPr>
        <w:spacing w:line="276" w:lineRule="auto"/>
        <w:jc w:val="both"/>
        <w:rPr>
          <w:rFonts w:ascii="Trebuchet MS" w:hAnsi="Trebuchet MS"/>
        </w:rPr>
      </w:pPr>
      <w:r w:rsidRPr="00C67E9A">
        <w:rPr>
          <w:rFonts w:ascii="Trebuchet MS" w:hAnsi="Trebuchet MS"/>
        </w:rPr>
        <w:t>Dimension</w:t>
      </w:r>
    </w:p>
    <w:p w:rsidR="00AE68B6" w:rsidRPr="00C67E9A" w:rsidRDefault="00AE68B6" w:rsidP="00AE68B6">
      <w:pPr>
        <w:spacing w:line="276" w:lineRule="auto"/>
        <w:jc w:val="both"/>
        <w:rPr>
          <w:rFonts w:ascii="Trebuchet MS" w:hAnsi="Trebuchet MS"/>
        </w:rPr>
      </w:pPr>
      <w:r w:rsidRPr="00C67E9A">
        <w:rPr>
          <w:rFonts w:ascii="Trebuchet MS" w:hAnsi="Trebuchet MS"/>
        </w:rPr>
        <w:t>Dimension provides the context surrounding a business process event. In simple terms, they give who, what, where of a fact. In the Sales business process, for the fact quarterly sales number, dimensions would be</w:t>
      </w:r>
    </w:p>
    <w:p w:rsidR="00AE68B6" w:rsidRPr="00C67E9A" w:rsidRDefault="00AE68B6" w:rsidP="00AE68B6">
      <w:pPr>
        <w:spacing w:line="276" w:lineRule="auto"/>
        <w:jc w:val="both"/>
        <w:rPr>
          <w:rFonts w:ascii="Trebuchet MS" w:hAnsi="Trebuchet MS"/>
        </w:rPr>
      </w:pPr>
    </w:p>
    <w:p w:rsidR="00AE68B6" w:rsidRPr="00C67E9A" w:rsidRDefault="00AE68B6" w:rsidP="00AE68B6">
      <w:pPr>
        <w:spacing w:line="276" w:lineRule="auto"/>
        <w:jc w:val="both"/>
        <w:rPr>
          <w:rFonts w:ascii="Trebuchet MS" w:hAnsi="Trebuchet MS"/>
        </w:rPr>
      </w:pPr>
      <w:r w:rsidRPr="00C67E9A">
        <w:rPr>
          <w:rFonts w:ascii="Trebuchet MS" w:hAnsi="Trebuchet MS"/>
        </w:rPr>
        <w:t>Who – Customer Names</w:t>
      </w:r>
    </w:p>
    <w:p w:rsidR="00AE68B6" w:rsidRPr="00C67E9A" w:rsidRDefault="00AE68B6" w:rsidP="00AE68B6">
      <w:pPr>
        <w:spacing w:line="276" w:lineRule="auto"/>
        <w:jc w:val="both"/>
        <w:rPr>
          <w:rFonts w:ascii="Trebuchet MS" w:hAnsi="Trebuchet MS"/>
        </w:rPr>
      </w:pPr>
      <w:r w:rsidRPr="00C67E9A">
        <w:rPr>
          <w:rFonts w:ascii="Trebuchet MS" w:hAnsi="Trebuchet MS"/>
        </w:rPr>
        <w:t>Where – Location</w:t>
      </w:r>
    </w:p>
    <w:p w:rsidR="00AE68B6" w:rsidRPr="00C67E9A" w:rsidRDefault="00AE68B6" w:rsidP="00AE68B6">
      <w:pPr>
        <w:spacing w:line="276" w:lineRule="auto"/>
        <w:jc w:val="both"/>
        <w:rPr>
          <w:rFonts w:ascii="Trebuchet MS" w:hAnsi="Trebuchet MS"/>
        </w:rPr>
      </w:pPr>
      <w:r w:rsidRPr="00C67E9A">
        <w:rPr>
          <w:rFonts w:ascii="Trebuchet MS" w:hAnsi="Trebuchet MS"/>
        </w:rPr>
        <w:t>What – Product Name</w:t>
      </w:r>
    </w:p>
    <w:p w:rsidR="00AE68B6" w:rsidRPr="00C67E9A" w:rsidRDefault="00AE68B6" w:rsidP="00AE68B6">
      <w:pPr>
        <w:spacing w:line="276" w:lineRule="auto"/>
        <w:jc w:val="both"/>
        <w:rPr>
          <w:rFonts w:ascii="Trebuchet MS" w:hAnsi="Trebuchet MS"/>
        </w:rPr>
      </w:pPr>
      <w:r w:rsidRPr="00C67E9A">
        <w:rPr>
          <w:rFonts w:ascii="Trebuchet MS" w:hAnsi="Trebuchet MS"/>
        </w:rPr>
        <w:t>In other words, a dimension is a window to view information in the facts.</w:t>
      </w:r>
    </w:p>
    <w:p w:rsidR="00AE68B6" w:rsidRPr="00C67E9A" w:rsidRDefault="00AE68B6" w:rsidP="00AE68B6">
      <w:pPr>
        <w:spacing w:line="276" w:lineRule="auto"/>
        <w:jc w:val="both"/>
        <w:rPr>
          <w:rFonts w:ascii="Trebuchet MS" w:hAnsi="Trebuchet MS"/>
        </w:rPr>
      </w:pPr>
    </w:p>
    <w:p w:rsidR="00AE68B6" w:rsidRPr="00C67E9A" w:rsidRDefault="00AE68B6" w:rsidP="00AE68B6">
      <w:pPr>
        <w:spacing w:line="276" w:lineRule="auto"/>
        <w:jc w:val="both"/>
        <w:rPr>
          <w:rFonts w:ascii="Trebuchet MS" w:hAnsi="Trebuchet MS"/>
        </w:rPr>
      </w:pPr>
      <w:r w:rsidRPr="00C67E9A">
        <w:rPr>
          <w:rFonts w:ascii="Trebuchet MS" w:hAnsi="Trebuchet MS"/>
        </w:rPr>
        <w:t>Attributes</w:t>
      </w:r>
    </w:p>
    <w:p w:rsidR="00AE68B6" w:rsidRPr="00C67E9A" w:rsidRDefault="00AE68B6" w:rsidP="00AE68B6">
      <w:pPr>
        <w:spacing w:line="276" w:lineRule="auto"/>
        <w:jc w:val="both"/>
        <w:rPr>
          <w:rFonts w:ascii="Trebuchet MS" w:hAnsi="Trebuchet MS"/>
        </w:rPr>
      </w:pPr>
      <w:r w:rsidRPr="00C67E9A">
        <w:rPr>
          <w:rFonts w:ascii="Trebuchet MS" w:hAnsi="Trebuchet MS"/>
        </w:rPr>
        <w:t>The Attributes are the various characteristics of the dimension.</w:t>
      </w:r>
    </w:p>
    <w:p w:rsidR="00AE68B6" w:rsidRPr="00C67E9A" w:rsidRDefault="00AE68B6" w:rsidP="00AE68B6">
      <w:pPr>
        <w:spacing w:line="276" w:lineRule="auto"/>
        <w:jc w:val="both"/>
        <w:rPr>
          <w:rFonts w:ascii="Trebuchet MS" w:hAnsi="Trebuchet MS"/>
        </w:rPr>
      </w:pPr>
    </w:p>
    <w:p w:rsidR="00AE68B6" w:rsidRPr="00C67E9A" w:rsidRDefault="00AE68B6" w:rsidP="00AE68B6">
      <w:pPr>
        <w:spacing w:line="276" w:lineRule="auto"/>
        <w:jc w:val="both"/>
        <w:rPr>
          <w:rFonts w:ascii="Trebuchet MS" w:hAnsi="Trebuchet MS"/>
        </w:rPr>
      </w:pPr>
      <w:r w:rsidRPr="00C67E9A">
        <w:rPr>
          <w:rFonts w:ascii="Trebuchet MS" w:hAnsi="Trebuchet MS"/>
        </w:rPr>
        <w:t>In the Location dimension, the attributes can be</w:t>
      </w:r>
    </w:p>
    <w:p w:rsidR="00AE68B6" w:rsidRPr="00C67E9A" w:rsidRDefault="00AE68B6" w:rsidP="00AE68B6">
      <w:pPr>
        <w:spacing w:line="276" w:lineRule="auto"/>
        <w:jc w:val="both"/>
        <w:rPr>
          <w:rFonts w:ascii="Trebuchet MS" w:hAnsi="Trebuchet MS"/>
        </w:rPr>
      </w:pPr>
      <w:r w:rsidRPr="00C67E9A">
        <w:rPr>
          <w:rFonts w:ascii="Trebuchet MS" w:hAnsi="Trebuchet MS"/>
        </w:rPr>
        <w:t>State</w:t>
      </w:r>
    </w:p>
    <w:p w:rsidR="00AE68B6" w:rsidRPr="00C67E9A" w:rsidRDefault="00AE68B6" w:rsidP="00AE68B6">
      <w:pPr>
        <w:spacing w:line="276" w:lineRule="auto"/>
        <w:jc w:val="both"/>
        <w:rPr>
          <w:rFonts w:ascii="Trebuchet MS" w:hAnsi="Trebuchet MS"/>
        </w:rPr>
      </w:pPr>
      <w:r w:rsidRPr="00C67E9A">
        <w:rPr>
          <w:rFonts w:ascii="Trebuchet MS" w:hAnsi="Trebuchet MS"/>
        </w:rPr>
        <w:t>Country</w:t>
      </w:r>
    </w:p>
    <w:p w:rsidR="00AE68B6" w:rsidRPr="00C67E9A" w:rsidRDefault="00AE68B6" w:rsidP="00AE68B6">
      <w:pPr>
        <w:spacing w:line="276" w:lineRule="auto"/>
        <w:jc w:val="both"/>
        <w:rPr>
          <w:rFonts w:ascii="Trebuchet MS" w:hAnsi="Trebuchet MS"/>
        </w:rPr>
      </w:pPr>
      <w:r w:rsidRPr="00C67E9A">
        <w:rPr>
          <w:rFonts w:ascii="Trebuchet MS" w:hAnsi="Trebuchet MS"/>
        </w:rPr>
        <w:t>Zipcode etc.</w:t>
      </w:r>
    </w:p>
    <w:p w:rsidR="00AE68B6" w:rsidRPr="00C67E9A" w:rsidRDefault="00AE68B6" w:rsidP="00AE68B6">
      <w:pPr>
        <w:spacing w:line="276" w:lineRule="auto"/>
        <w:jc w:val="both"/>
        <w:rPr>
          <w:rFonts w:ascii="Trebuchet MS" w:hAnsi="Trebuchet MS"/>
        </w:rPr>
      </w:pPr>
      <w:r w:rsidRPr="00C67E9A">
        <w:rPr>
          <w:rFonts w:ascii="Trebuchet MS" w:hAnsi="Trebuchet MS"/>
        </w:rPr>
        <w:t>Attributes are used to search, filter, or classify facts. Dimension Tables contain Attributes</w:t>
      </w:r>
    </w:p>
    <w:p w:rsidR="00AE68B6" w:rsidRPr="00C67E9A" w:rsidRDefault="00AE68B6" w:rsidP="00AE68B6">
      <w:pPr>
        <w:spacing w:line="276" w:lineRule="auto"/>
        <w:jc w:val="both"/>
        <w:rPr>
          <w:rFonts w:ascii="Trebuchet MS" w:hAnsi="Trebuchet MS"/>
        </w:rPr>
      </w:pPr>
    </w:p>
    <w:p w:rsidR="00AE68B6" w:rsidRPr="00C67E9A" w:rsidRDefault="00AE68B6" w:rsidP="00AE68B6">
      <w:pPr>
        <w:spacing w:line="276" w:lineRule="auto"/>
        <w:jc w:val="both"/>
        <w:rPr>
          <w:rFonts w:ascii="Trebuchet MS" w:hAnsi="Trebuchet MS"/>
        </w:rPr>
      </w:pPr>
      <w:r w:rsidRPr="00C67E9A">
        <w:rPr>
          <w:rFonts w:ascii="Trebuchet MS" w:hAnsi="Trebuchet MS"/>
        </w:rPr>
        <w:t>Fact Table</w:t>
      </w:r>
    </w:p>
    <w:p w:rsidR="00AE68B6" w:rsidRPr="00C67E9A" w:rsidRDefault="00AE68B6" w:rsidP="00AE68B6">
      <w:pPr>
        <w:spacing w:line="276" w:lineRule="auto"/>
        <w:jc w:val="both"/>
        <w:rPr>
          <w:rFonts w:ascii="Trebuchet MS" w:hAnsi="Trebuchet MS"/>
        </w:rPr>
      </w:pPr>
      <w:r w:rsidRPr="00C67E9A">
        <w:rPr>
          <w:rFonts w:ascii="Trebuchet MS" w:hAnsi="Trebuchet MS"/>
        </w:rPr>
        <w:t>A fact table is a primary table in a dimensional model.</w:t>
      </w:r>
    </w:p>
    <w:p w:rsidR="00AE68B6" w:rsidRPr="00C67E9A" w:rsidRDefault="00AE68B6" w:rsidP="00AE68B6">
      <w:pPr>
        <w:spacing w:line="276" w:lineRule="auto"/>
        <w:jc w:val="both"/>
        <w:rPr>
          <w:rFonts w:ascii="Trebuchet MS" w:hAnsi="Trebuchet MS"/>
        </w:rPr>
      </w:pPr>
    </w:p>
    <w:p w:rsidR="00AE68B6" w:rsidRPr="00C67E9A" w:rsidRDefault="00AE68B6" w:rsidP="00AE68B6">
      <w:pPr>
        <w:spacing w:line="276" w:lineRule="auto"/>
        <w:jc w:val="both"/>
        <w:rPr>
          <w:rFonts w:ascii="Trebuchet MS" w:hAnsi="Trebuchet MS"/>
        </w:rPr>
      </w:pPr>
      <w:r w:rsidRPr="00C67E9A">
        <w:rPr>
          <w:rFonts w:ascii="Trebuchet MS" w:hAnsi="Trebuchet MS"/>
        </w:rPr>
        <w:t>A Fact Table contains</w:t>
      </w:r>
    </w:p>
    <w:p w:rsidR="00AE68B6" w:rsidRPr="00C67E9A" w:rsidRDefault="00AE68B6" w:rsidP="00AE68B6">
      <w:pPr>
        <w:spacing w:line="276" w:lineRule="auto"/>
        <w:jc w:val="both"/>
        <w:rPr>
          <w:rFonts w:ascii="Trebuchet MS" w:hAnsi="Trebuchet MS"/>
        </w:rPr>
      </w:pPr>
    </w:p>
    <w:p w:rsidR="00AE68B6" w:rsidRPr="00C67E9A" w:rsidRDefault="00AE68B6" w:rsidP="00AE68B6">
      <w:pPr>
        <w:spacing w:line="276" w:lineRule="auto"/>
        <w:jc w:val="both"/>
        <w:rPr>
          <w:rFonts w:ascii="Trebuchet MS" w:hAnsi="Trebuchet MS"/>
        </w:rPr>
      </w:pPr>
      <w:r w:rsidRPr="00C67E9A">
        <w:rPr>
          <w:rFonts w:ascii="Trebuchet MS" w:hAnsi="Trebuchet MS"/>
        </w:rPr>
        <w:t>Measurements/facts</w:t>
      </w:r>
    </w:p>
    <w:p w:rsidR="00AE68B6" w:rsidRPr="00C67E9A" w:rsidRDefault="00AE68B6" w:rsidP="00AE68B6">
      <w:pPr>
        <w:spacing w:line="276" w:lineRule="auto"/>
        <w:jc w:val="both"/>
        <w:rPr>
          <w:rFonts w:ascii="Trebuchet MS" w:hAnsi="Trebuchet MS"/>
        </w:rPr>
      </w:pPr>
      <w:r w:rsidRPr="00C67E9A">
        <w:rPr>
          <w:rFonts w:ascii="Trebuchet MS" w:hAnsi="Trebuchet MS"/>
        </w:rPr>
        <w:t>Foreign key to dimension table</w:t>
      </w:r>
    </w:p>
    <w:p w:rsidR="00A955F5" w:rsidRPr="00C67E9A" w:rsidRDefault="00A955F5" w:rsidP="00AE68B6">
      <w:pPr>
        <w:spacing w:line="276" w:lineRule="auto"/>
        <w:jc w:val="both"/>
        <w:rPr>
          <w:rFonts w:ascii="Trebuchet MS" w:hAnsi="Trebuchet MS"/>
        </w:rPr>
      </w:pPr>
    </w:p>
    <w:p w:rsidR="00AE68B6" w:rsidRPr="00C67E9A" w:rsidRDefault="00AE68B6" w:rsidP="00AE68B6">
      <w:pPr>
        <w:spacing w:line="276" w:lineRule="auto"/>
        <w:jc w:val="both"/>
        <w:rPr>
          <w:rFonts w:ascii="Trebuchet MS" w:hAnsi="Trebuchet MS"/>
        </w:rPr>
      </w:pPr>
      <w:r w:rsidRPr="00C67E9A">
        <w:rPr>
          <w:rFonts w:ascii="Trebuchet MS" w:hAnsi="Trebuchet MS"/>
        </w:rPr>
        <w:t>Dimension table</w:t>
      </w:r>
    </w:p>
    <w:p w:rsidR="00AE68B6" w:rsidRPr="00C67E9A" w:rsidRDefault="00AE68B6" w:rsidP="00AE68B6">
      <w:pPr>
        <w:spacing w:line="276" w:lineRule="auto"/>
        <w:jc w:val="both"/>
        <w:rPr>
          <w:rFonts w:ascii="Trebuchet MS" w:hAnsi="Trebuchet MS"/>
        </w:rPr>
      </w:pPr>
      <w:r w:rsidRPr="00C67E9A">
        <w:rPr>
          <w:rFonts w:ascii="Trebuchet MS" w:hAnsi="Trebuchet MS"/>
        </w:rPr>
        <w:t>A dimension table contains dimensions of a fact.</w:t>
      </w:r>
    </w:p>
    <w:p w:rsidR="00AE68B6" w:rsidRPr="00C67E9A" w:rsidRDefault="00AE68B6" w:rsidP="00AE68B6">
      <w:pPr>
        <w:spacing w:line="276" w:lineRule="auto"/>
        <w:jc w:val="both"/>
        <w:rPr>
          <w:rFonts w:ascii="Trebuchet MS" w:hAnsi="Trebuchet MS"/>
        </w:rPr>
      </w:pPr>
      <w:r w:rsidRPr="00C67E9A">
        <w:rPr>
          <w:rFonts w:ascii="Trebuchet MS" w:hAnsi="Trebuchet MS"/>
        </w:rPr>
        <w:t>They are joined to fact table via a foreign key.</w:t>
      </w:r>
    </w:p>
    <w:p w:rsidR="00A955F5" w:rsidRPr="00C67E9A" w:rsidRDefault="00A955F5" w:rsidP="00AE68B6">
      <w:pPr>
        <w:spacing w:line="276" w:lineRule="auto"/>
        <w:jc w:val="both"/>
        <w:rPr>
          <w:rFonts w:ascii="Trebuchet MS" w:hAnsi="Trebuchet MS"/>
        </w:rPr>
      </w:pPr>
    </w:p>
    <w:p w:rsidR="00AE68B6" w:rsidRPr="00C67E9A" w:rsidRDefault="00AE68B6" w:rsidP="00AE68B6">
      <w:pPr>
        <w:spacing w:line="276" w:lineRule="auto"/>
        <w:jc w:val="both"/>
        <w:rPr>
          <w:rFonts w:ascii="Trebuchet MS" w:hAnsi="Trebuchet MS"/>
        </w:rPr>
      </w:pPr>
      <w:r w:rsidRPr="00C67E9A">
        <w:rPr>
          <w:rFonts w:ascii="Trebuchet MS" w:hAnsi="Trebuchet MS"/>
        </w:rPr>
        <w:t>Dimension tables are de-normalized tables.</w:t>
      </w:r>
    </w:p>
    <w:p w:rsidR="00AE68B6" w:rsidRPr="00C67E9A" w:rsidRDefault="00AE68B6" w:rsidP="00AE68B6">
      <w:pPr>
        <w:spacing w:line="276" w:lineRule="auto"/>
        <w:jc w:val="both"/>
        <w:rPr>
          <w:rFonts w:ascii="Trebuchet MS" w:hAnsi="Trebuchet MS"/>
        </w:rPr>
      </w:pPr>
      <w:r w:rsidRPr="00C67E9A">
        <w:rPr>
          <w:rFonts w:ascii="Trebuchet MS" w:hAnsi="Trebuchet MS"/>
        </w:rPr>
        <w:t>The Dimension Attributes are the various columns in a dimension table</w:t>
      </w:r>
    </w:p>
    <w:p w:rsidR="00AE68B6" w:rsidRPr="00C67E9A" w:rsidRDefault="00AE68B6" w:rsidP="00AE68B6">
      <w:pPr>
        <w:spacing w:line="276" w:lineRule="auto"/>
        <w:jc w:val="both"/>
        <w:rPr>
          <w:rFonts w:ascii="Trebuchet MS" w:hAnsi="Trebuchet MS"/>
        </w:rPr>
      </w:pPr>
      <w:r w:rsidRPr="00C67E9A">
        <w:rPr>
          <w:rFonts w:ascii="Trebuchet MS" w:hAnsi="Trebuchet MS"/>
        </w:rPr>
        <w:t>Dimensions offers descriptive characteristics of the facts with the help of their attributes</w:t>
      </w:r>
    </w:p>
    <w:p w:rsidR="00AE68B6" w:rsidRPr="00C67E9A" w:rsidRDefault="00AE68B6" w:rsidP="00AE68B6">
      <w:pPr>
        <w:spacing w:line="276" w:lineRule="auto"/>
        <w:jc w:val="both"/>
        <w:rPr>
          <w:rFonts w:ascii="Trebuchet MS" w:hAnsi="Trebuchet MS"/>
        </w:rPr>
      </w:pPr>
      <w:r w:rsidRPr="00C67E9A">
        <w:rPr>
          <w:rFonts w:ascii="Trebuchet MS" w:hAnsi="Trebuchet MS"/>
        </w:rPr>
        <w:t>No set limit set for given for number of dimensions</w:t>
      </w:r>
    </w:p>
    <w:p w:rsidR="00AE68B6" w:rsidRPr="00C67E9A" w:rsidRDefault="00AE68B6" w:rsidP="00AE68B6">
      <w:pPr>
        <w:spacing w:line="276" w:lineRule="auto"/>
        <w:jc w:val="both"/>
        <w:rPr>
          <w:rFonts w:ascii="Trebuchet MS" w:hAnsi="Trebuchet MS"/>
        </w:rPr>
      </w:pPr>
      <w:r w:rsidRPr="00C67E9A">
        <w:rPr>
          <w:rFonts w:ascii="Trebuchet MS" w:hAnsi="Trebuchet MS"/>
        </w:rPr>
        <w:t>The dimension can also contain one or more hierarchical relationships</w:t>
      </w:r>
    </w:p>
    <w:p w:rsidR="00AE68B6" w:rsidRPr="00C67E9A" w:rsidRDefault="00AE68B6" w:rsidP="00AE68B6">
      <w:pPr>
        <w:spacing w:line="276" w:lineRule="auto"/>
        <w:jc w:val="both"/>
        <w:rPr>
          <w:rFonts w:ascii="Trebuchet MS" w:hAnsi="Trebuchet MS"/>
        </w:rPr>
      </w:pPr>
      <w:r w:rsidRPr="00C67E9A">
        <w:rPr>
          <w:rFonts w:ascii="Trebuchet MS" w:hAnsi="Trebuchet MS"/>
        </w:rPr>
        <w:lastRenderedPageBreak/>
        <w:t>Steps of Dimensional Modelling</w:t>
      </w:r>
    </w:p>
    <w:p w:rsidR="00A955F5" w:rsidRPr="00C67E9A" w:rsidRDefault="00A955F5" w:rsidP="00AE68B6">
      <w:pPr>
        <w:spacing w:line="276" w:lineRule="auto"/>
        <w:jc w:val="both"/>
        <w:rPr>
          <w:rFonts w:ascii="Trebuchet MS" w:hAnsi="Trebuchet MS"/>
        </w:rPr>
      </w:pPr>
    </w:p>
    <w:p w:rsidR="00AE68B6" w:rsidRPr="00C67E9A" w:rsidRDefault="00AE68B6" w:rsidP="00AE68B6">
      <w:pPr>
        <w:spacing w:line="276" w:lineRule="auto"/>
        <w:jc w:val="both"/>
        <w:rPr>
          <w:rFonts w:ascii="Trebuchet MS" w:hAnsi="Trebuchet MS"/>
        </w:rPr>
      </w:pPr>
      <w:r w:rsidRPr="00C67E9A">
        <w:rPr>
          <w:rFonts w:ascii="Trebuchet MS" w:hAnsi="Trebuchet MS"/>
        </w:rPr>
        <w:t>The accuracy in creating your Dimensional modeling determines the success of your data warehouse implementation. Here are the steps to create Dimension Model</w:t>
      </w:r>
    </w:p>
    <w:p w:rsidR="00AE68B6" w:rsidRPr="00C67E9A" w:rsidRDefault="00AE68B6" w:rsidP="00AE68B6">
      <w:pPr>
        <w:spacing w:line="276" w:lineRule="auto"/>
        <w:jc w:val="both"/>
        <w:rPr>
          <w:rFonts w:ascii="Trebuchet MS" w:hAnsi="Trebuchet MS"/>
        </w:rPr>
      </w:pPr>
    </w:p>
    <w:p w:rsidR="00AE68B6" w:rsidRPr="00C67E9A" w:rsidRDefault="00AE68B6" w:rsidP="00AE68B6">
      <w:pPr>
        <w:spacing w:line="276" w:lineRule="auto"/>
        <w:jc w:val="both"/>
        <w:rPr>
          <w:rFonts w:ascii="Trebuchet MS" w:hAnsi="Trebuchet MS"/>
        </w:rPr>
      </w:pPr>
      <w:r w:rsidRPr="00C67E9A">
        <w:rPr>
          <w:rFonts w:ascii="Trebuchet MS" w:hAnsi="Trebuchet MS"/>
        </w:rPr>
        <w:t>Identify Business Process</w:t>
      </w:r>
    </w:p>
    <w:p w:rsidR="00AE68B6" w:rsidRPr="00C67E9A" w:rsidRDefault="00AE68B6" w:rsidP="00AE68B6">
      <w:pPr>
        <w:spacing w:line="276" w:lineRule="auto"/>
        <w:jc w:val="both"/>
        <w:rPr>
          <w:rFonts w:ascii="Trebuchet MS" w:hAnsi="Trebuchet MS"/>
        </w:rPr>
      </w:pPr>
      <w:r w:rsidRPr="00C67E9A">
        <w:rPr>
          <w:rFonts w:ascii="Trebuchet MS" w:hAnsi="Trebuchet MS"/>
        </w:rPr>
        <w:t>Identify Grain (level of detail)</w:t>
      </w:r>
    </w:p>
    <w:p w:rsidR="00AE68B6" w:rsidRPr="00C67E9A" w:rsidRDefault="00AE68B6" w:rsidP="00AE68B6">
      <w:pPr>
        <w:spacing w:line="276" w:lineRule="auto"/>
        <w:jc w:val="both"/>
        <w:rPr>
          <w:rFonts w:ascii="Trebuchet MS" w:hAnsi="Trebuchet MS"/>
        </w:rPr>
      </w:pPr>
      <w:r w:rsidRPr="00C67E9A">
        <w:rPr>
          <w:rFonts w:ascii="Trebuchet MS" w:hAnsi="Trebuchet MS"/>
        </w:rPr>
        <w:t>Identify Dimensions</w:t>
      </w:r>
    </w:p>
    <w:p w:rsidR="00AE68B6" w:rsidRPr="00C67E9A" w:rsidRDefault="00AE68B6" w:rsidP="00AE68B6">
      <w:pPr>
        <w:spacing w:line="276" w:lineRule="auto"/>
        <w:jc w:val="both"/>
        <w:rPr>
          <w:rFonts w:ascii="Trebuchet MS" w:hAnsi="Trebuchet MS"/>
        </w:rPr>
      </w:pPr>
      <w:r w:rsidRPr="00C67E9A">
        <w:rPr>
          <w:rFonts w:ascii="Trebuchet MS" w:hAnsi="Trebuchet MS"/>
        </w:rPr>
        <w:t>Identify Facts</w:t>
      </w:r>
    </w:p>
    <w:p w:rsidR="00AE68B6" w:rsidRPr="00C67E9A" w:rsidRDefault="00AE68B6" w:rsidP="00AE68B6">
      <w:pPr>
        <w:spacing w:line="276" w:lineRule="auto"/>
        <w:jc w:val="both"/>
        <w:rPr>
          <w:rFonts w:ascii="Trebuchet MS" w:hAnsi="Trebuchet MS"/>
        </w:rPr>
      </w:pPr>
      <w:r w:rsidRPr="00C67E9A">
        <w:rPr>
          <w:rFonts w:ascii="Trebuchet MS" w:hAnsi="Trebuchet MS"/>
        </w:rPr>
        <w:t>Build Star</w:t>
      </w:r>
    </w:p>
    <w:p w:rsidR="00A955F5" w:rsidRPr="00C67E9A" w:rsidRDefault="00A955F5" w:rsidP="00AE68B6">
      <w:pPr>
        <w:spacing w:line="276" w:lineRule="auto"/>
        <w:jc w:val="both"/>
        <w:rPr>
          <w:rFonts w:ascii="Trebuchet MS" w:hAnsi="Trebuchet MS"/>
        </w:rPr>
      </w:pPr>
    </w:p>
    <w:p w:rsidR="00AE68B6" w:rsidRPr="00C67E9A" w:rsidRDefault="00AE68B6" w:rsidP="00AE68B6">
      <w:pPr>
        <w:spacing w:line="276" w:lineRule="auto"/>
        <w:jc w:val="both"/>
        <w:rPr>
          <w:rFonts w:ascii="Trebuchet MS" w:hAnsi="Trebuchet MS"/>
        </w:rPr>
      </w:pPr>
      <w:r w:rsidRPr="00C67E9A">
        <w:rPr>
          <w:rFonts w:ascii="Trebuchet MS" w:hAnsi="Trebuchet MS"/>
        </w:rPr>
        <w:t>The model should describe the Why, How much, When/Where/Who and What of your business process</w:t>
      </w:r>
    </w:p>
    <w:p w:rsidR="00AE68B6" w:rsidRPr="00C67E9A" w:rsidRDefault="00AE68B6" w:rsidP="00AE68B6">
      <w:pPr>
        <w:spacing w:line="276" w:lineRule="auto"/>
        <w:jc w:val="both"/>
        <w:rPr>
          <w:rFonts w:ascii="Trebuchet MS" w:hAnsi="Trebuchet MS"/>
        </w:rPr>
      </w:pPr>
    </w:p>
    <w:p w:rsidR="00AE68B6" w:rsidRPr="00C67E9A" w:rsidRDefault="00AE68B6" w:rsidP="00AE68B6">
      <w:pPr>
        <w:spacing w:line="276" w:lineRule="auto"/>
        <w:jc w:val="both"/>
        <w:rPr>
          <w:rFonts w:ascii="Trebuchet MS" w:hAnsi="Trebuchet MS"/>
        </w:rPr>
      </w:pPr>
      <w:r w:rsidRPr="00C67E9A">
        <w:rPr>
          <w:rFonts w:ascii="Trebuchet MS" w:hAnsi="Trebuchet MS"/>
        </w:rPr>
        <w:t>Step 1) Identify the business process</w:t>
      </w:r>
    </w:p>
    <w:p w:rsidR="00AE68B6" w:rsidRPr="00C67E9A" w:rsidRDefault="00AE68B6" w:rsidP="00AE68B6">
      <w:pPr>
        <w:spacing w:line="276" w:lineRule="auto"/>
        <w:jc w:val="both"/>
        <w:rPr>
          <w:rFonts w:ascii="Trebuchet MS" w:hAnsi="Trebuchet MS"/>
        </w:rPr>
      </w:pPr>
      <w:r w:rsidRPr="00C67E9A">
        <w:rPr>
          <w:rFonts w:ascii="Trebuchet MS" w:hAnsi="Trebuchet MS"/>
        </w:rPr>
        <w:t>Identifying the actual business process a data</w:t>
      </w:r>
      <w:r w:rsidR="00A955F5" w:rsidRPr="00C67E9A">
        <w:rPr>
          <w:rFonts w:ascii="Trebuchet MS" w:hAnsi="Trebuchet MS"/>
        </w:rPr>
        <w:t>wa</w:t>
      </w:r>
      <w:r w:rsidRPr="00C67E9A">
        <w:rPr>
          <w:rFonts w:ascii="Trebuchet MS" w:hAnsi="Trebuchet MS"/>
        </w:rPr>
        <w:t>rehouse should cover. This could be Marketing, Sales, HR, etc. as per the data analysis needs of the organization. The selection of the Business process also depends on the quality of data available for that process. It is the most important step of the Data Modelling process, and a failure here would have cascading and irreparable defects.</w:t>
      </w:r>
    </w:p>
    <w:p w:rsidR="00AE68B6" w:rsidRPr="00C67E9A" w:rsidRDefault="00AE68B6" w:rsidP="00AE68B6">
      <w:pPr>
        <w:spacing w:line="276" w:lineRule="auto"/>
        <w:jc w:val="both"/>
        <w:rPr>
          <w:rFonts w:ascii="Trebuchet MS" w:hAnsi="Trebuchet MS"/>
        </w:rPr>
      </w:pPr>
    </w:p>
    <w:p w:rsidR="00AE68B6" w:rsidRPr="00C67E9A" w:rsidRDefault="00AE68B6" w:rsidP="00AE68B6">
      <w:pPr>
        <w:spacing w:line="276" w:lineRule="auto"/>
        <w:jc w:val="both"/>
        <w:rPr>
          <w:rFonts w:ascii="Trebuchet MS" w:hAnsi="Trebuchet MS"/>
        </w:rPr>
      </w:pPr>
      <w:r w:rsidRPr="00C67E9A">
        <w:rPr>
          <w:rFonts w:ascii="Trebuchet MS" w:hAnsi="Trebuchet MS"/>
        </w:rPr>
        <w:t>Step 2) Identify the grain</w:t>
      </w:r>
    </w:p>
    <w:p w:rsidR="00AE68B6" w:rsidRPr="00C67E9A" w:rsidRDefault="00AE68B6" w:rsidP="00AE68B6">
      <w:pPr>
        <w:spacing w:line="276" w:lineRule="auto"/>
        <w:jc w:val="both"/>
        <w:rPr>
          <w:rFonts w:ascii="Trebuchet MS" w:hAnsi="Trebuchet MS"/>
        </w:rPr>
      </w:pPr>
      <w:r w:rsidRPr="00C67E9A">
        <w:rPr>
          <w:rFonts w:ascii="Trebuchet MS" w:hAnsi="Trebuchet MS"/>
        </w:rPr>
        <w:t>The Grain describes the level of detail for the business problem/solution. It is the process of identifying the lowest level of information for any table in your data warehouse. If a table contains sales data for every day, then it should be daily granularity. If a table contains total sales data for each month, then it has monthly granularity.</w:t>
      </w:r>
    </w:p>
    <w:p w:rsidR="00AE68B6" w:rsidRPr="00C67E9A" w:rsidRDefault="00AE68B6" w:rsidP="00AE68B6">
      <w:pPr>
        <w:spacing w:line="276" w:lineRule="auto"/>
        <w:jc w:val="both"/>
        <w:rPr>
          <w:rFonts w:ascii="Trebuchet MS" w:hAnsi="Trebuchet MS"/>
        </w:rPr>
      </w:pPr>
    </w:p>
    <w:p w:rsidR="00AE68B6" w:rsidRPr="00C67E9A" w:rsidRDefault="00AE68B6" w:rsidP="00AE68B6">
      <w:pPr>
        <w:spacing w:line="276" w:lineRule="auto"/>
        <w:jc w:val="both"/>
        <w:rPr>
          <w:rFonts w:ascii="Trebuchet MS" w:hAnsi="Trebuchet MS"/>
        </w:rPr>
      </w:pPr>
      <w:r w:rsidRPr="00C67E9A">
        <w:rPr>
          <w:rFonts w:ascii="Trebuchet MS" w:hAnsi="Trebuchet MS"/>
        </w:rPr>
        <w:t>During this stage, you answer questions like</w:t>
      </w:r>
    </w:p>
    <w:p w:rsidR="00AE68B6" w:rsidRPr="00C67E9A" w:rsidRDefault="00AE68B6" w:rsidP="00AE68B6">
      <w:pPr>
        <w:spacing w:line="276" w:lineRule="auto"/>
        <w:jc w:val="both"/>
        <w:rPr>
          <w:rFonts w:ascii="Trebuchet MS" w:hAnsi="Trebuchet MS"/>
        </w:rPr>
      </w:pPr>
    </w:p>
    <w:p w:rsidR="00AE68B6" w:rsidRPr="00C67E9A" w:rsidRDefault="00AE68B6" w:rsidP="00AE68B6">
      <w:pPr>
        <w:spacing w:line="276" w:lineRule="auto"/>
        <w:jc w:val="both"/>
        <w:rPr>
          <w:rFonts w:ascii="Trebuchet MS" w:hAnsi="Trebuchet MS"/>
        </w:rPr>
      </w:pPr>
      <w:r w:rsidRPr="00C67E9A">
        <w:rPr>
          <w:rFonts w:ascii="Trebuchet MS" w:hAnsi="Trebuchet MS"/>
        </w:rPr>
        <w:t>Do we store the product sale information on a monthly, weekly, daily or hourly basis? This decision depends on the nature of reports requested by executives</w:t>
      </w:r>
    </w:p>
    <w:p w:rsidR="00AE68B6" w:rsidRPr="00C67E9A" w:rsidRDefault="00AE68B6" w:rsidP="00AE68B6">
      <w:pPr>
        <w:spacing w:line="276" w:lineRule="auto"/>
        <w:jc w:val="both"/>
        <w:rPr>
          <w:rFonts w:ascii="Trebuchet MS" w:hAnsi="Trebuchet MS"/>
        </w:rPr>
      </w:pPr>
      <w:r w:rsidRPr="00C67E9A">
        <w:rPr>
          <w:rFonts w:ascii="Trebuchet MS" w:hAnsi="Trebuchet MS"/>
        </w:rPr>
        <w:t>How do the above two choices affect the database size?</w:t>
      </w:r>
    </w:p>
    <w:p w:rsidR="00AE68B6" w:rsidRPr="00C67E9A" w:rsidRDefault="00AE68B6" w:rsidP="00AE68B6">
      <w:pPr>
        <w:spacing w:line="276" w:lineRule="auto"/>
        <w:jc w:val="both"/>
        <w:rPr>
          <w:rFonts w:ascii="Trebuchet MS" w:hAnsi="Trebuchet MS"/>
        </w:rPr>
      </w:pPr>
      <w:r w:rsidRPr="00C67E9A">
        <w:rPr>
          <w:rFonts w:ascii="Trebuchet MS" w:hAnsi="Trebuchet MS"/>
        </w:rPr>
        <w:t>Example of Grain:</w:t>
      </w:r>
    </w:p>
    <w:p w:rsidR="00AE68B6" w:rsidRPr="00C67E9A" w:rsidRDefault="00AE68B6" w:rsidP="00AE68B6">
      <w:pPr>
        <w:spacing w:line="276" w:lineRule="auto"/>
        <w:jc w:val="both"/>
        <w:rPr>
          <w:rFonts w:ascii="Trebuchet MS" w:hAnsi="Trebuchet MS"/>
        </w:rPr>
      </w:pPr>
    </w:p>
    <w:p w:rsidR="00AE68B6" w:rsidRPr="00C67E9A" w:rsidRDefault="00AE68B6" w:rsidP="00AE68B6">
      <w:pPr>
        <w:spacing w:line="276" w:lineRule="auto"/>
        <w:jc w:val="both"/>
        <w:rPr>
          <w:rFonts w:ascii="Trebuchet MS" w:hAnsi="Trebuchet MS"/>
        </w:rPr>
      </w:pPr>
      <w:r w:rsidRPr="00C67E9A">
        <w:rPr>
          <w:rFonts w:ascii="Trebuchet MS" w:hAnsi="Trebuchet MS"/>
        </w:rPr>
        <w:t>The CEO at an MNC wants to find the sales for specific products in different locations on a daily basis.</w:t>
      </w:r>
    </w:p>
    <w:p w:rsidR="00AE68B6" w:rsidRPr="00C67E9A" w:rsidRDefault="00AE68B6" w:rsidP="00AE68B6">
      <w:pPr>
        <w:spacing w:line="276" w:lineRule="auto"/>
        <w:jc w:val="both"/>
        <w:rPr>
          <w:rFonts w:ascii="Trebuchet MS" w:hAnsi="Trebuchet MS"/>
        </w:rPr>
      </w:pPr>
    </w:p>
    <w:p w:rsidR="00AE68B6" w:rsidRPr="00C67E9A" w:rsidRDefault="00AE68B6" w:rsidP="00AE68B6">
      <w:pPr>
        <w:spacing w:line="276" w:lineRule="auto"/>
        <w:jc w:val="both"/>
        <w:rPr>
          <w:rFonts w:ascii="Trebuchet MS" w:hAnsi="Trebuchet MS"/>
        </w:rPr>
      </w:pPr>
      <w:r w:rsidRPr="00C67E9A">
        <w:rPr>
          <w:rFonts w:ascii="Trebuchet MS" w:hAnsi="Trebuchet MS"/>
        </w:rPr>
        <w:t>So, the grain is "product sale information by location by the day."</w:t>
      </w:r>
    </w:p>
    <w:p w:rsidR="00AE68B6" w:rsidRPr="00C67E9A" w:rsidRDefault="00AE68B6" w:rsidP="00AE68B6">
      <w:pPr>
        <w:spacing w:line="276" w:lineRule="auto"/>
        <w:jc w:val="both"/>
        <w:rPr>
          <w:rFonts w:ascii="Trebuchet MS" w:hAnsi="Trebuchet MS"/>
        </w:rPr>
      </w:pPr>
    </w:p>
    <w:p w:rsidR="0028154E" w:rsidRPr="00C67E9A" w:rsidRDefault="0028154E" w:rsidP="00AE68B6">
      <w:pPr>
        <w:spacing w:line="276" w:lineRule="auto"/>
        <w:jc w:val="both"/>
        <w:rPr>
          <w:rFonts w:ascii="Trebuchet MS" w:hAnsi="Trebuchet MS"/>
        </w:rPr>
      </w:pPr>
    </w:p>
    <w:p w:rsidR="0028154E" w:rsidRPr="00C67E9A" w:rsidRDefault="0028154E" w:rsidP="00AE68B6">
      <w:pPr>
        <w:spacing w:line="276" w:lineRule="auto"/>
        <w:jc w:val="both"/>
        <w:rPr>
          <w:rFonts w:ascii="Trebuchet MS" w:hAnsi="Trebuchet MS"/>
        </w:rPr>
      </w:pPr>
    </w:p>
    <w:p w:rsidR="0028154E" w:rsidRPr="00C67E9A" w:rsidRDefault="0028154E" w:rsidP="00AE68B6">
      <w:pPr>
        <w:spacing w:line="276" w:lineRule="auto"/>
        <w:jc w:val="both"/>
        <w:rPr>
          <w:rFonts w:ascii="Trebuchet MS" w:hAnsi="Trebuchet MS"/>
        </w:rPr>
      </w:pPr>
    </w:p>
    <w:p w:rsidR="00AE68B6" w:rsidRPr="00C67E9A" w:rsidRDefault="00AE68B6" w:rsidP="00AE68B6">
      <w:pPr>
        <w:spacing w:line="276" w:lineRule="auto"/>
        <w:jc w:val="both"/>
        <w:rPr>
          <w:rFonts w:ascii="Trebuchet MS" w:hAnsi="Trebuchet MS"/>
        </w:rPr>
      </w:pPr>
      <w:r w:rsidRPr="00C67E9A">
        <w:rPr>
          <w:rFonts w:ascii="Trebuchet MS" w:hAnsi="Trebuchet MS"/>
        </w:rPr>
        <w:lastRenderedPageBreak/>
        <w:t>Step 3) Identify the dimensions</w:t>
      </w:r>
    </w:p>
    <w:p w:rsidR="00AE68B6" w:rsidRPr="00C67E9A" w:rsidRDefault="00AE68B6" w:rsidP="00AE68B6">
      <w:pPr>
        <w:spacing w:line="276" w:lineRule="auto"/>
        <w:jc w:val="both"/>
        <w:rPr>
          <w:rFonts w:ascii="Trebuchet MS" w:hAnsi="Trebuchet MS"/>
        </w:rPr>
      </w:pPr>
      <w:r w:rsidRPr="00C67E9A">
        <w:rPr>
          <w:rFonts w:ascii="Trebuchet MS" w:hAnsi="Trebuchet MS"/>
        </w:rPr>
        <w:t>Dimensions are nouns like date, store, inventory, etc. For example, the date dimension may contain data like a year, month and weekday.</w:t>
      </w:r>
    </w:p>
    <w:p w:rsidR="00AE68B6" w:rsidRPr="00C67E9A" w:rsidRDefault="00AE68B6" w:rsidP="00AE68B6">
      <w:pPr>
        <w:spacing w:line="276" w:lineRule="auto"/>
        <w:jc w:val="both"/>
        <w:rPr>
          <w:rFonts w:ascii="Trebuchet MS" w:hAnsi="Trebuchet MS"/>
        </w:rPr>
      </w:pPr>
    </w:p>
    <w:p w:rsidR="00AE68B6" w:rsidRPr="00C67E9A" w:rsidRDefault="00AE68B6" w:rsidP="00AE68B6">
      <w:pPr>
        <w:spacing w:line="276" w:lineRule="auto"/>
        <w:jc w:val="both"/>
        <w:rPr>
          <w:rFonts w:ascii="Trebuchet MS" w:hAnsi="Trebuchet MS"/>
        </w:rPr>
      </w:pPr>
      <w:r w:rsidRPr="00C67E9A">
        <w:rPr>
          <w:rFonts w:ascii="Trebuchet MS" w:hAnsi="Trebuchet MS"/>
        </w:rPr>
        <w:t>Example of Dimensions:</w:t>
      </w:r>
    </w:p>
    <w:p w:rsidR="00AE68B6" w:rsidRPr="00C67E9A" w:rsidRDefault="00AE68B6" w:rsidP="00AE68B6">
      <w:pPr>
        <w:spacing w:line="276" w:lineRule="auto"/>
        <w:jc w:val="both"/>
        <w:rPr>
          <w:rFonts w:ascii="Trebuchet MS" w:hAnsi="Trebuchet MS"/>
        </w:rPr>
      </w:pPr>
    </w:p>
    <w:p w:rsidR="00AE68B6" w:rsidRPr="00C67E9A" w:rsidRDefault="00AE68B6" w:rsidP="00AE68B6">
      <w:pPr>
        <w:spacing w:line="276" w:lineRule="auto"/>
        <w:jc w:val="both"/>
        <w:rPr>
          <w:rFonts w:ascii="Trebuchet MS" w:hAnsi="Trebuchet MS"/>
        </w:rPr>
      </w:pPr>
      <w:r w:rsidRPr="00C67E9A">
        <w:rPr>
          <w:rFonts w:ascii="Trebuchet MS" w:hAnsi="Trebuchet MS"/>
        </w:rPr>
        <w:t>The CEO at an MNC wants to find the sales for specific products in different locations on a daily basis.</w:t>
      </w:r>
    </w:p>
    <w:p w:rsidR="00AE68B6" w:rsidRPr="00C67E9A" w:rsidRDefault="00AE68B6" w:rsidP="00AE68B6">
      <w:pPr>
        <w:spacing w:line="276" w:lineRule="auto"/>
        <w:jc w:val="both"/>
        <w:rPr>
          <w:rFonts w:ascii="Trebuchet MS" w:hAnsi="Trebuchet MS"/>
        </w:rPr>
      </w:pPr>
    </w:p>
    <w:p w:rsidR="00AE68B6" w:rsidRPr="00C67E9A" w:rsidRDefault="00AE68B6" w:rsidP="00AE68B6">
      <w:pPr>
        <w:spacing w:line="276" w:lineRule="auto"/>
        <w:jc w:val="both"/>
        <w:rPr>
          <w:rFonts w:ascii="Trebuchet MS" w:hAnsi="Trebuchet MS"/>
        </w:rPr>
      </w:pPr>
      <w:r w:rsidRPr="00C67E9A">
        <w:rPr>
          <w:rFonts w:ascii="Trebuchet MS" w:hAnsi="Trebuchet MS"/>
        </w:rPr>
        <w:t>Dimensions: Product, Location and Time</w:t>
      </w:r>
    </w:p>
    <w:p w:rsidR="00AE68B6" w:rsidRPr="00C67E9A" w:rsidRDefault="00AE68B6" w:rsidP="00AE68B6">
      <w:pPr>
        <w:spacing w:line="276" w:lineRule="auto"/>
        <w:jc w:val="both"/>
        <w:rPr>
          <w:rFonts w:ascii="Trebuchet MS" w:hAnsi="Trebuchet MS"/>
        </w:rPr>
      </w:pPr>
    </w:p>
    <w:p w:rsidR="00AE68B6" w:rsidRPr="00C67E9A" w:rsidRDefault="00AE68B6" w:rsidP="00AE68B6">
      <w:pPr>
        <w:spacing w:line="276" w:lineRule="auto"/>
        <w:jc w:val="both"/>
        <w:rPr>
          <w:rFonts w:ascii="Trebuchet MS" w:hAnsi="Trebuchet MS"/>
        </w:rPr>
      </w:pPr>
      <w:r w:rsidRPr="00C67E9A">
        <w:rPr>
          <w:rFonts w:ascii="Trebuchet MS" w:hAnsi="Trebuchet MS"/>
        </w:rPr>
        <w:t>Attributes: For Product: Product key (Foreign Key), Name, Type, Specifications</w:t>
      </w:r>
    </w:p>
    <w:p w:rsidR="00AE68B6" w:rsidRPr="00C67E9A" w:rsidRDefault="00AE68B6" w:rsidP="00AE68B6">
      <w:pPr>
        <w:spacing w:line="276" w:lineRule="auto"/>
        <w:jc w:val="both"/>
        <w:rPr>
          <w:rFonts w:ascii="Trebuchet MS" w:hAnsi="Trebuchet MS"/>
        </w:rPr>
      </w:pPr>
    </w:p>
    <w:p w:rsidR="00AE68B6" w:rsidRPr="00C67E9A" w:rsidRDefault="00AE68B6" w:rsidP="00AE68B6">
      <w:pPr>
        <w:spacing w:line="276" w:lineRule="auto"/>
        <w:jc w:val="both"/>
        <w:rPr>
          <w:rFonts w:ascii="Trebuchet MS" w:hAnsi="Trebuchet MS"/>
        </w:rPr>
      </w:pPr>
      <w:r w:rsidRPr="00C67E9A">
        <w:rPr>
          <w:rFonts w:ascii="Trebuchet MS" w:hAnsi="Trebuchet MS"/>
        </w:rPr>
        <w:t>Hierarchies: For Location: Country, State, City, Street Address, Name</w:t>
      </w:r>
    </w:p>
    <w:p w:rsidR="00AE68B6" w:rsidRPr="00C67E9A" w:rsidRDefault="00AE68B6" w:rsidP="00AE68B6">
      <w:pPr>
        <w:spacing w:line="276" w:lineRule="auto"/>
        <w:jc w:val="both"/>
        <w:rPr>
          <w:rFonts w:ascii="Trebuchet MS" w:hAnsi="Trebuchet MS"/>
        </w:rPr>
      </w:pPr>
    </w:p>
    <w:p w:rsidR="00AE68B6" w:rsidRPr="00C67E9A" w:rsidRDefault="00AE68B6" w:rsidP="00AE68B6">
      <w:pPr>
        <w:spacing w:line="276" w:lineRule="auto"/>
        <w:jc w:val="both"/>
        <w:rPr>
          <w:rFonts w:ascii="Trebuchet MS" w:hAnsi="Trebuchet MS"/>
        </w:rPr>
      </w:pPr>
      <w:r w:rsidRPr="00C67E9A">
        <w:rPr>
          <w:rFonts w:ascii="Trebuchet MS" w:hAnsi="Trebuchet MS"/>
        </w:rPr>
        <w:t>Step 4) Identify the Fact</w:t>
      </w:r>
    </w:p>
    <w:p w:rsidR="00AE68B6" w:rsidRPr="00C67E9A" w:rsidRDefault="00AE68B6" w:rsidP="00AE68B6">
      <w:pPr>
        <w:spacing w:line="276" w:lineRule="auto"/>
        <w:jc w:val="both"/>
        <w:rPr>
          <w:rFonts w:ascii="Trebuchet MS" w:hAnsi="Trebuchet MS"/>
        </w:rPr>
      </w:pPr>
      <w:r w:rsidRPr="00C67E9A">
        <w:rPr>
          <w:rFonts w:ascii="Trebuchet MS" w:hAnsi="Trebuchet MS"/>
        </w:rPr>
        <w:t>This step is co-associated with the business users of the system because this is where they get access to data stored in the data warehouse. Most of the fact table rows are numerical values like price or cost per unit, etc.</w:t>
      </w:r>
    </w:p>
    <w:p w:rsidR="00AE68B6" w:rsidRPr="00C67E9A" w:rsidRDefault="00AE68B6" w:rsidP="00AE68B6">
      <w:pPr>
        <w:spacing w:line="276" w:lineRule="auto"/>
        <w:jc w:val="both"/>
        <w:rPr>
          <w:rFonts w:ascii="Trebuchet MS" w:hAnsi="Trebuchet MS"/>
        </w:rPr>
      </w:pPr>
    </w:p>
    <w:p w:rsidR="00AE68B6" w:rsidRPr="00C67E9A" w:rsidRDefault="00AE68B6" w:rsidP="00AE68B6">
      <w:pPr>
        <w:spacing w:line="276" w:lineRule="auto"/>
        <w:jc w:val="both"/>
        <w:rPr>
          <w:rFonts w:ascii="Trebuchet MS" w:hAnsi="Trebuchet MS"/>
        </w:rPr>
      </w:pPr>
      <w:r w:rsidRPr="00C67E9A">
        <w:rPr>
          <w:rFonts w:ascii="Trebuchet MS" w:hAnsi="Trebuchet MS"/>
        </w:rPr>
        <w:t>Example of Facts:</w:t>
      </w:r>
    </w:p>
    <w:p w:rsidR="00AE68B6" w:rsidRPr="00C67E9A" w:rsidRDefault="00AE68B6" w:rsidP="00AE68B6">
      <w:pPr>
        <w:spacing w:line="276" w:lineRule="auto"/>
        <w:jc w:val="both"/>
        <w:rPr>
          <w:rFonts w:ascii="Trebuchet MS" w:hAnsi="Trebuchet MS"/>
        </w:rPr>
      </w:pPr>
    </w:p>
    <w:p w:rsidR="00AE68B6" w:rsidRPr="00C67E9A" w:rsidRDefault="00AE68B6" w:rsidP="00AE68B6">
      <w:pPr>
        <w:spacing w:line="276" w:lineRule="auto"/>
        <w:jc w:val="both"/>
        <w:rPr>
          <w:rFonts w:ascii="Trebuchet MS" w:hAnsi="Trebuchet MS"/>
        </w:rPr>
      </w:pPr>
      <w:r w:rsidRPr="00C67E9A">
        <w:rPr>
          <w:rFonts w:ascii="Trebuchet MS" w:hAnsi="Trebuchet MS"/>
        </w:rPr>
        <w:t>The CEO at an MNC wants to find the sales for specific products in different locations on a daily basis.</w:t>
      </w:r>
    </w:p>
    <w:p w:rsidR="00AE68B6" w:rsidRPr="00C67E9A" w:rsidRDefault="00AE68B6" w:rsidP="00AE68B6">
      <w:pPr>
        <w:spacing w:line="276" w:lineRule="auto"/>
        <w:jc w:val="both"/>
        <w:rPr>
          <w:rFonts w:ascii="Trebuchet MS" w:hAnsi="Trebuchet MS"/>
        </w:rPr>
      </w:pPr>
    </w:p>
    <w:p w:rsidR="00AE68B6" w:rsidRPr="00C67E9A" w:rsidRDefault="00AE68B6" w:rsidP="00AE68B6">
      <w:pPr>
        <w:spacing w:line="276" w:lineRule="auto"/>
        <w:jc w:val="both"/>
        <w:rPr>
          <w:rFonts w:ascii="Trebuchet MS" w:hAnsi="Trebuchet MS"/>
        </w:rPr>
      </w:pPr>
      <w:r w:rsidRPr="00C67E9A">
        <w:rPr>
          <w:rFonts w:ascii="Trebuchet MS" w:hAnsi="Trebuchet MS"/>
        </w:rPr>
        <w:t>The fact here is Sum of Sales by product by location by time.</w:t>
      </w:r>
    </w:p>
    <w:p w:rsidR="00AE68B6" w:rsidRPr="00C67E9A" w:rsidRDefault="00AE68B6" w:rsidP="00AE68B6">
      <w:pPr>
        <w:spacing w:line="276" w:lineRule="auto"/>
        <w:jc w:val="both"/>
        <w:rPr>
          <w:rFonts w:ascii="Trebuchet MS" w:hAnsi="Trebuchet MS"/>
        </w:rPr>
      </w:pPr>
    </w:p>
    <w:p w:rsidR="00AE68B6" w:rsidRPr="00C67E9A" w:rsidRDefault="00AE68B6" w:rsidP="00AE68B6">
      <w:pPr>
        <w:spacing w:line="276" w:lineRule="auto"/>
        <w:jc w:val="both"/>
        <w:rPr>
          <w:rFonts w:ascii="Trebuchet MS" w:hAnsi="Trebuchet MS"/>
        </w:rPr>
      </w:pPr>
      <w:r w:rsidRPr="00C67E9A">
        <w:rPr>
          <w:rFonts w:ascii="Trebuchet MS" w:hAnsi="Trebuchet MS"/>
        </w:rPr>
        <w:t>Step 5) Build Schema</w:t>
      </w:r>
    </w:p>
    <w:p w:rsidR="00AE68B6" w:rsidRPr="00C67E9A" w:rsidRDefault="00AE68B6" w:rsidP="00AE68B6">
      <w:pPr>
        <w:spacing w:line="276" w:lineRule="auto"/>
        <w:jc w:val="both"/>
        <w:rPr>
          <w:rFonts w:ascii="Trebuchet MS" w:hAnsi="Trebuchet MS"/>
        </w:rPr>
      </w:pPr>
      <w:r w:rsidRPr="00C67E9A">
        <w:rPr>
          <w:rFonts w:ascii="Trebuchet MS" w:hAnsi="Trebuchet MS"/>
        </w:rPr>
        <w:t>In this step, you implement the Dimension Model. A schema is nothing but the database structure (arrangement of tables). There are two popular schemas</w:t>
      </w:r>
    </w:p>
    <w:p w:rsidR="00AE68B6" w:rsidRPr="00C67E9A" w:rsidRDefault="00AE68B6" w:rsidP="00AE68B6">
      <w:pPr>
        <w:spacing w:line="276" w:lineRule="auto"/>
        <w:jc w:val="both"/>
        <w:rPr>
          <w:rFonts w:ascii="Trebuchet MS" w:hAnsi="Trebuchet MS"/>
        </w:rPr>
      </w:pPr>
    </w:p>
    <w:p w:rsidR="00AE68B6" w:rsidRPr="00C67E9A" w:rsidRDefault="00AE68B6" w:rsidP="00AE68B6">
      <w:pPr>
        <w:spacing w:line="276" w:lineRule="auto"/>
        <w:jc w:val="both"/>
        <w:rPr>
          <w:rFonts w:ascii="Trebuchet MS" w:hAnsi="Trebuchet MS"/>
        </w:rPr>
      </w:pPr>
      <w:r w:rsidRPr="00C67E9A">
        <w:rPr>
          <w:rFonts w:ascii="Trebuchet MS" w:hAnsi="Trebuchet MS"/>
        </w:rPr>
        <w:t>Star Schema</w:t>
      </w:r>
    </w:p>
    <w:p w:rsidR="00AE68B6" w:rsidRPr="00C67E9A" w:rsidRDefault="00AE68B6" w:rsidP="00AE68B6">
      <w:pPr>
        <w:spacing w:line="276" w:lineRule="auto"/>
        <w:jc w:val="both"/>
        <w:rPr>
          <w:rFonts w:ascii="Trebuchet MS" w:hAnsi="Trebuchet MS"/>
        </w:rPr>
      </w:pPr>
      <w:r w:rsidRPr="00C67E9A">
        <w:rPr>
          <w:rFonts w:ascii="Trebuchet MS" w:hAnsi="Trebuchet MS"/>
        </w:rPr>
        <w:t>The star schema architecture is easy to design. It is called a star schema because diagram resembles a star, with points radiating from a center. The center of the star consists of the fact table, and the points of the star is dimension tables.</w:t>
      </w:r>
    </w:p>
    <w:p w:rsidR="00AE68B6" w:rsidRPr="00C67E9A" w:rsidRDefault="00AE68B6" w:rsidP="00AE68B6">
      <w:pPr>
        <w:spacing w:line="276" w:lineRule="auto"/>
        <w:jc w:val="both"/>
        <w:rPr>
          <w:rFonts w:ascii="Trebuchet MS" w:hAnsi="Trebuchet MS"/>
        </w:rPr>
      </w:pPr>
    </w:p>
    <w:p w:rsidR="00AE68B6" w:rsidRPr="00C67E9A" w:rsidRDefault="00AE68B6" w:rsidP="00AE68B6">
      <w:pPr>
        <w:spacing w:line="276" w:lineRule="auto"/>
        <w:jc w:val="both"/>
        <w:rPr>
          <w:rFonts w:ascii="Trebuchet MS" w:hAnsi="Trebuchet MS"/>
        </w:rPr>
      </w:pPr>
      <w:r w:rsidRPr="00C67E9A">
        <w:rPr>
          <w:rFonts w:ascii="Trebuchet MS" w:hAnsi="Trebuchet MS"/>
        </w:rPr>
        <w:t>The fact tables in a star schema which is third normal form whereas dimensional tables are de-normalized.</w:t>
      </w:r>
    </w:p>
    <w:p w:rsidR="00AE68B6" w:rsidRPr="00C67E9A" w:rsidRDefault="00AE68B6" w:rsidP="00AE68B6">
      <w:pPr>
        <w:spacing w:line="276" w:lineRule="auto"/>
        <w:jc w:val="both"/>
        <w:rPr>
          <w:rFonts w:ascii="Trebuchet MS" w:hAnsi="Trebuchet MS"/>
        </w:rPr>
      </w:pPr>
    </w:p>
    <w:p w:rsidR="00AE68B6" w:rsidRPr="00C67E9A" w:rsidRDefault="00AE68B6" w:rsidP="00AE68B6">
      <w:pPr>
        <w:spacing w:line="276" w:lineRule="auto"/>
        <w:jc w:val="both"/>
        <w:rPr>
          <w:rFonts w:ascii="Trebuchet MS" w:hAnsi="Trebuchet MS"/>
        </w:rPr>
      </w:pPr>
      <w:r w:rsidRPr="00C67E9A">
        <w:rPr>
          <w:rFonts w:ascii="Trebuchet MS" w:hAnsi="Trebuchet MS"/>
        </w:rPr>
        <w:t>Snowflake Schema</w:t>
      </w:r>
    </w:p>
    <w:p w:rsidR="00AE68B6" w:rsidRPr="00C67E9A" w:rsidRDefault="00AE68B6" w:rsidP="00AE68B6">
      <w:pPr>
        <w:spacing w:line="276" w:lineRule="auto"/>
        <w:jc w:val="both"/>
        <w:rPr>
          <w:rFonts w:ascii="Trebuchet MS" w:hAnsi="Trebuchet MS"/>
        </w:rPr>
      </w:pPr>
      <w:r w:rsidRPr="00C67E9A">
        <w:rPr>
          <w:rFonts w:ascii="Trebuchet MS" w:hAnsi="Trebuchet MS"/>
        </w:rPr>
        <w:t>The snowflake schema is an extension of the star schema. In a snowflake schema, each dimension are normalized and connected to more dimension tables.</w:t>
      </w:r>
    </w:p>
    <w:p w:rsidR="00AE68B6" w:rsidRPr="00C67E9A" w:rsidRDefault="00AE68B6" w:rsidP="00AE68B6">
      <w:pPr>
        <w:spacing w:line="276" w:lineRule="auto"/>
        <w:jc w:val="both"/>
        <w:rPr>
          <w:rFonts w:ascii="Trebuchet MS" w:hAnsi="Trebuchet MS"/>
        </w:rPr>
      </w:pPr>
    </w:p>
    <w:p w:rsidR="0028154E" w:rsidRPr="00C67E9A" w:rsidRDefault="0028154E" w:rsidP="00AE68B6">
      <w:pPr>
        <w:spacing w:line="276" w:lineRule="auto"/>
        <w:jc w:val="both"/>
        <w:rPr>
          <w:rFonts w:ascii="Trebuchet MS" w:hAnsi="Trebuchet MS"/>
        </w:rPr>
      </w:pPr>
    </w:p>
    <w:p w:rsidR="00AE68B6" w:rsidRPr="00C67E9A" w:rsidRDefault="00AE68B6" w:rsidP="00AE68B6">
      <w:pPr>
        <w:spacing w:line="276" w:lineRule="auto"/>
        <w:jc w:val="both"/>
        <w:rPr>
          <w:rFonts w:ascii="Trebuchet MS" w:hAnsi="Trebuchet MS"/>
          <w:b/>
        </w:rPr>
      </w:pPr>
      <w:r w:rsidRPr="00C67E9A">
        <w:rPr>
          <w:rFonts w:ascii="Trebuchet MS" w:hAnsi="Trebuchet MS"/>
          <w:b/>
        </w:rPr>
        <w:lastRenderedPageBreak/>
        <w:t>Rules for Dimensional Modelling</w:t>
      </w:r>
    </w:p>
    <w:p w:rsidR="00AE68B6" w:rsidRPr="00C67E9A" w:rsidRDefault="00AE68B6" w:rsidP="00AE68B6">
      <w:pPr>
        <w:spacing w:line="276" w:lineRule="auto"/>
        <w:jc w:val="both"/>
        <w:rPr>
          <w:rFonts w:ascii="Trebuchet MS" w:hAnsi="Trebuchet MS"/>
        </w:rPr>
      </w:pPr>
      <w:r w:rsidRPr="00C67E9A">
        <w:rPr>
          <w:rFonts w:ascii="Trebuchet MS" w:hAnsi="Trebuchet MS"/>
        </w:rPr>
        <w:t>Load atomic data into dimensional structures.</w:t>
      </w:r>
    </w:p>
    <w:p w:rsidR="00AE68B6" w:rsidRPr="00C67E9A" w:rsidRDefault="00AE68B6" w:rsidP="00AE68B6">
      <w:pPr>
        <w:spacing w:line="276" w:lineRule="auto"/>
        <w:jc w:val="both"/>
        <w:rPr>
          <w:rFonts w:ascii="Trebuchet MS" w:hAnsi="Trebuchet MS"/>
        </w:rPr>
      </w:pPr>
      <w:r w:rsidRPr="00C67E9A">
        <w:rPr>
          <w:rFonts w:ascii="Trebuchet MS" w:hAnsi="Trebuchet MS"/>
        </w:rPr>
        <w:t>Build dimensional models around business processes.</w:t>
      </w:r>
    </w:p>
    <w:p w:rsidR="00AE68B6" w:rsidRPr="00C67E9A" w:rsidRDefault="00AE68B6" w:rsidP="00AE68B6">
      <w:pPr>
        <w:spacing w:line="276" w:lineRule="auto"/>
        <w:jc w:val="both"/>
        <w:rPr>
          <w:rFonts w:ascii="Trebuchet MS" w:hAnsi="Trebuchet MS"/>
        </w:rPr>
      </w:pPr>
      <w:r w:rsidRPr="00C67E9A">
        <w:rPr>
          <w:rFonts w:ascii="Trebuchet MS" w:hAnsi="Trebuchet MS"/>
        </w:rPr>
        <w:t>Need to ensure that every fact table has an associated date dimension table.</w:t>
      </w:r>
    </w:p>
    <w:p w:rsidR="00AE68B6" w:rsidRPr="00C67E9A" w:rsidRDefault="00AE68B6" w:rsidP="00AE68B6">
      <w:pPr>
        <w:spacing w:line="276" w:lineRule="auto"/>
        <w:jc w:val="both"/>
        <w:rPr>
          <w:rFonts w:ascii="Trebuchet MS" w:hAnsi="Trebuchet MS"/>
        </w:rPr>
      </w:pPr>
      <w:r w:rsidRPr="00C67E9A">
        <w:rPr>
          <w:rFonts w:ascii="Trebuchet MS" w:hAnsi="Trebuchet MS"/>
        </w:rPr>
        <w:t>Ensure that all facts in a single fact table are at the same grain or level of detail.</w:t>
      </w:r>
    </w:p>
    <w:p w:rsidR="0028154E" w:rsidRPr="00C67E9A" w:rsidRDefault="0028154E" w:rsidP="00AE68B6">
      <w:pPr>
        <w:spacing w:line="276" w:lineRule="auto"/>
        <w:jc w:val="both"/>
        <w:rPr>
          <w:rFonts w:ascii="Trebuchet MS" w:hAnsi="Trebuchet MS"/>
        </w:rPr>
      </w:pPr>
    </w:p>
    <w:p w:rsidR="00AE68B6" w:rsidRPr="00C67E9A" w:rsidRDefault="00AE68B6" w:rsidP="00AE68B6">
      <w:pPr>
        <w:spacing w:line="276" w:lineRule="auto"/>
        <w:jc w:val="both"/>
        <w:rPr>
          <w:rFonts w:ascii="Trebuchet MS" w:hAnsi="Trebuchet MS"/>
          <w:b/>
        </w:rPr>
      </w:pPr>
      <w:r w:rsidRPr="00C67E9A">
        <w:rPr>
          <w:rFonts w:ascii="Trebuchet MS" w:hAnsi="Trebuchet MS"/>
          <w:b/>
        </w:rPr>
        <w:t>Benefits of dimensional modeling</w:t>
      </w:r>
    </w:p>
    <w:p w:rsidR="00AE68B6" w:rsidRPr="00C67E9A" w:rsidRDefault="00AE68B6" w:rsidP="00AE68B6">
      <w:pPr>
        <w:spacing w:line="276" w:lineRule="auto"/>
        <w:jc w:val="both"/>
        <w:rPr>
          <w:rFonts w:ascii="Trebuchet MS" w:hAnsi="Trebuchet MS"/>
        </w:rPr>
      </w:pPr>
      <w:r w:rsidRPr="00C67E9A">
        <w:rPr>
          <w:rFonts w:ascii="Trebuchet MS" w:hAnsi="Trebuchet MS"/>
        </w:rPr>
        <w:t>Standardization of dimensions allows easy reporting across areas of the business.</w:t>
      </w:r>
    </w:p>
    <w:p w:rsidR="00AE68B6" w:rsidRPr="00C67E9A" w:rsidRDefault="00AE68B6" w:rsidP="00AE68B6">
      <w:pPr>
        <w:spacing w:line="276" w:lineRule="auto"/>
        <w:jc w:val="both"/>
        <w:rPr>
          <w:rFonts w:ascii="Trebuchet MS" w:hAnsi="Trebuchet MS"/>
        </w:rPr>
      </w:pPr>
      <w:r w:rsidRPr="00C67E9A">
        <w:rPr>
          <w:rFonts w:ascii="Trebuchet MS" w:hAnsi="Trebuchet MS"/>
        </w:rPr>
        <w:t>Dimension tables store the history of the dimensional information.</w:t>
      </w:r>
    </w:p>
    <w:p w:rsidR="00AE68B6" w:rsidRPr="00C67E9A" w:rsidRDefault="00AE68B6" w:rsidP="00AE68B6">
      <w:pPr>
        <w:spacing w:line="276" w:lineRule="auto"/>
        <w:jc w:val="both"/>
        <w:rPr>
          <w:rFonts w:ascii="Trebuchet MS" w:hAnsi="Trebuchet MS"/>
        </w:rPr>
      </w:pPr>
      <w:r w:rsidRPr="00C67E9A">
        <w:rPr>
          <w:rFonts w:ascii="Trebuchet MS" w:hAnsi="Trebuchet MS"/>
        </w:rPr>
        <w:t>The dimensional model is very understandable by the business. This model is based on business terms, so that the business knows what each fact, dimension, or attribute means.</w:t>
      </w:r>
    </w:p>
    <w:p w:rsidR="00AE68B6" w:rsidRPr="00C67E9A" w:rsidRDefault="00AE68B6" w:rsidP="00AE68B6">
      <w:pPr>
        <w:spacing w:line="276" w:lineRule="auto"/>
        <w:jc w:val="both"/>
        <w:rPr>
          <w:rFonts w:ascii="Trebuchet MS" w:hAnsi="Trebuchet MS"/>
        </w:rPr>
      </w:pPr>
      <w:r w:rsidRPr="00C67E9A">
        <w:rPr>
          <w:rFonts w:ascii="Trebuchet MS" w:hAnsi="Trebuchet MS"/>
        </w:rPr>
        <w:t>Dimensional models are deformalized and optimized for fast data querying. Dimensional modeling creates a schema which is optimized for high performance. It means fewer joins and helps with minimized data redundancy.</w:t>
      </w:r>
    </w:p>
    <w:p w:rsidR="00AE68B6" w:rsidRPr="00C67E9A" w:rsidRDefault="00AE68B6" w:rsidP="00AE68B6">
      <w:pPr>
        <w:spacing w:line="276" w:lineRule="auto"/>
        <w:jc w:val="both"/>
        <w:rPr>
          <w:rFonts w:ascii="Trebuchet MS" w:hAnsi="Trebuchet MS"/>
        </w:rPr>
      </w:pPr>
      <w:r w:rsidRPr="00C67E9A">
        <w:rPr>
          <w:rFonts w:ascii="Trebuchet MS" w:hAnsi="Trebuchet MS"/>
        </w:rPr>
        <w:t>The dimensional model also helps to boost query performance. It is more denormalized therefore it is optimized for querying.</w:t>
      </w:r>
    </w:p>
    <w:p w:rsidR="0028154E" w:rsidRPr="00C67E9A" w:rsidRDefault="0028154E" w:rsidP="00AE68B6">
      <w:pPr>
        <w:spacing w:line="276" w:lineRule="auto"/>
        <w:jc w:val="both"/>
        <w:rPr>
          <w:rFonts w:ascii="Trebuchet MS" w:hAnsi="Trebuchet MS"/>
        </w:rPr>
      </w:pPr>
    </w:p>
    <w:p w:rsidR="0028154E" w:rsidRPr="00C67E9A" w:rsidRDefault="00AE68B6" w:rsidP="00AE68B6">
      <w:pPr>
        <w:spacing w:line="276" w:lineRule="auto"/>
        <w:jc w:val="both"/>
        <w:rPr>
          <w:rFonts w:ascii="Trebuchet MS" w:hAnsi="Trebuchet MS"/>
          <w:b/>
        </w:rPr>
      </w:pPr>
      <w:r w:rsidRPr="00C67E9A">
        <w:rPr>
          <w:rFonts w:ascii="Trebuchet MS" w:hAnsi="Trebuchet MS"/>
          <w:b/>
        </w:rPr>
        <w:t xml:space="preserve">There are three types of facts </w:t>
      </w:r>
    </w:p>
    <w:p w:rsidR="00AE68B6" w:rsidRPr="00C67E9A" w:rsidRDefault="00AE68B6" w:rsidP="0028154E">
      <w:pPr>
        <w:pStyle w:val="ListParagraph"/>
        <w:numPr>
          <w:ilvl w:val="0"/>
          <w:numId w:val="16"/>
        </w:numPr>
        <w:spacing w:line="276" w:lineRule="auto"/>
        <w:jc w:val="both"/>
        <w:rPr>
          <w:rFonts w:ascii="Trebuchet MS" w:hAnsi="Trebuchet MS"/>
        </w:rPr>
      </w:pPr>
      <w:r w:rsidRPr="00C67E9A">
        <w:rPr>
          <w:rFonts w:ascii="Trebuchet MS" w:hAnsi="Trebuchet MS"/>
        </w:rPr>
        <w:t xml:space="preserve">Additive 2. Non-additive 3. Semi- </w:t>
      </w:r>
      <w:r w:rsidR="00754C0E" w:rsidRPr="00C67E9A">
        <w:rPr>
          <w:rFonts w:ascii="Trebuchet MS" w:hAnsi="Trebuchet MS"/>
        </w:rPr>
        <w:t>additive.</w:t>
      </w:r>
    </w:p>
    <w:p w:rsidR="0028154E" w:rsidRPr="00C67E9A" w:rsidRDefault="0028154E" w:rsidP="0028154E">
      <w:pPr>
        <w:pStyle w:val="ListParagraph"/>
        <w:spacing w:line="276" w:lineRule="auto"/>
        <w:jc w:val="both"/>
        <w:rPr>
          <w:rFonts w:ascii="Trebuchet MS" w:hAnsi="Trebuchet MS"/>
        </w:rPr>
      </w:pPr>
    </w:p>
    <w:p w:rsidR="0028154E" w:rsidRPr="00C67E9A" w:rsidRDefault="00AE68B6" w:rsidP="0028154E">
      <w:pPr>
        <w:spacing w:line="276" w:lineRule="auto"/>
        <w:jc w:val="both"/>
        <w:rPr>
          <w:rFonts w:ascii="Trebuchet MS" w:hAnsi="Trebuchet MS"/>
          <w:b/>
        </w:rPr>
      </w:pPr>
      <w:r w:rsidRPr="00C67E9A">
        <w:rPr>
          <w:rFonts w:ascii="Trebuchet MS" w:hAnsi="Trebuchet MS"/>
          <w:b/>
        </w:rPr>
        <w:t xml:space="preserve">Types of Dimensions are </w:t>
      </w:r>
    </w:p>
    <w:p w:rsidR="00AE68B6" w:rsidRPr="00C67E9A" w:rsidRDefault="00AE68B6" w:rsidP="0028154E">
      <w:pPr>
        <w:spacing w:line="276" w:lineRule="auto"/>
        <w:jc w:val="both"/>
        <w:rPr>
          <w:rFonts w:ascii="Trebuchet MS" w:hAnsi="Trebuchet MS"/>
        </w:rPr>
      </w:pPr>
      <w:r w:rsidRPr="00C67E9A">
        <w:rPr>
          <w:rFonts w:ascii="Trebuchet MS" w:hAnsi="Trebuchet MS"/>
        </w:rPr>
        <w:t>Conformed, Outrigger, Shrunken, Role-playing, Junk, Degenerate</w:t>
      </w:r>
    </w:p>
    <w:p w:rsidR="00950C76" w:rsidRDefault="00950C76" w:rsidP="00AE3CCF">
      <w:pPr>
        <w:spacing w:line="276" w:lineRule="auto"/>
        <w:jc w:val="both"/>
        <w:rPr>
          <w:rFonts w:ascii="Trebuchet MS" w:hAnsi="Trebuchet MS"/>
        </w:rPr>
      </w:pPr>
    </w:p>
    <w:p w:rsidR="00C745F1" w:rsidRDefault="00C745F1" w:rsidP="00AE3CCF">
      <w:pPr>
        <w:spacing w:line="276" w:lineRule="auto"/>
        <w:jc w:val="both"/>
        <w:rPr>
          <w:rFonts w:ascii="Trebuchet MS" w:hAnsi="Trebuchet MS"/>
          <w:b/>
        </w:rPr>
      </w:pPr>
      <w:r w:rsidRPr="00C745F1">
        <w:rPr>
          <w:rFonts w:ascii="Trebuchet MS" w:hAnsi="Trebuchet MS"/>
          <w:b/>
        </w:rPr>
        <w:t>Task to be Performed</w:t>
      </w:r>
    </w:p>
    <w:p w:rsidR="00C745F1" w:rsidRPr="00C745F1" w:rsidRDefault="00C745F1" w:rsidP="00AE3CCF">
      <w:pPr>
        <w:spacing w:line="276" w:lineRule="auto"/>
        <w:jc w:val="both"/>
        <w:rPr>
          <w:rFonts w:ascii="Trebuchet MS" w:hAnsi="Trebuchet MS"/>
          <w:b/>
        </w:rPr>
      </w:pPr>
    </w:p>
    <w:p w:rsidR="00AA6E1E" w:rsidRDefault="00694619" w:rsidP="00046827">
      <w:pPr>
        <w:spacing w:line="276" w:lineRule="auto"/>
        <w:ind w:left="1440" w:hanging="1440"/>
        <w:jc w:val="both"/>
        <w:rPr>
          <w:rFonts w:ascii="Trebuchet MS" w:hAnsi="Trebuchet MS"/>
        </w:rPr>
      </w:pPr>
      <w:r>
        <w:rPr>
          <w:rFonts w:ascii="Trebuchet MS" w:hAnsi="Trebuchet MS"/>
        </w:rPr>
        <w:t xml:space="preserve">Refer the pdf </w:t>
      </w:r>
      <w:r w:rsidR="003E3F0B">
        <w:rPr>
          <w:rFonts w:ascii="Trebuchet MS" w:hAnsi="Trebuchet MS"/>
        </w:rPr>
        <w:t>“</w:t>
      </w:r>
      <w:r w:rsidR="003E3F0B" w:rsidRPr="003E3F0B">
        <w:rPr>
          <w:rFonts w:ascii="Trebuchet MS" w:hAnsi="Trebuchet MS"/>
        </w:rPr>
        <w:t>Dimensional_Modelling_by_Example</w:t>
      </w:r>
      <w:r w:rsidR="003E3F0B">
        <w:rPr>
          <w:rFonts w:ascii="Trebuchet MS" w:hAnsi="Trebuchet MS"/>
        </w:rPr>
        <w:t xml:space="preserve">” </w:t>
      </w:r>
      <w:r>
        <w:rPr>
          <w:rFonts w:ascii="Trebuchet MS" w:hAnsi="Trebuchet MS"/>
        </w:rPr>
        <w:t xml:space="preserve">for ER model and </w:t>
      </w:r>
    </w:p>
    <w:p w:rsidR="00AA4115" w:rsidRDefault="00694619" w:rsidP="00046827">
      <w:pPr>
        <w:spacing w:line="276" w:lineRule="auto"/>
        <w:ind w:left="1440" w:hanging="1440"/>
        <w:jc w:val="both"/>
        <w:rPr>
          <w:rFonts w:ascii="Trebuchet MS" w:hAnsi="Trebuchet MS"/>
        </w:rPr>
      </w:pPr>
      <w:r>
        <w:rPr>
          <w:rFonts w:ascii="Trebuchet MS" w:hAnsi="Trebuchet MS"/>
        </w:rPr>
        <w:t>dimension models fo</w:t>
      </w:r>
      <w:r w:rsidR="00AA4115">
        <w:rPr>
          <w:rFonts w:ascii="Trebuchet MS" w:hAnsi="Trebuchet MS"/>
        </w:rPr>
        <w:t xml:space="preserve">r different application </w:t>
      </w:r>
    </w:p>
    <w:p w:rsidR="00AA4115" w:rsidRDefault="008B08EB" w:rsidP="00046827">
      <w:pPr>
        <w:spacing w:line="276" w:lineRule="auto"/>
        <w:ind w:left="1440" w:hanging="1440"/>
        <w:jc w:val="both"/>
        <w:rPr>
          <w:rFonts w:ascii="Trebuchet MS" w:hAnsi="Trebuchet MS"/>
        </w:rPr>
      </w:pPr>
      <w:r>
        <w:rPr>
          <w:rFonts w:ascii="Trebuchet MS" w:hAnsi="Trebuchet MS"/>
        </w:rPr>
        <w:t>Domains</w:t>
      </w:r>
      <w:r w:rsidR="00AA4115">
        <w:rPr>
          <w:rFonts w:ascii="Trebuchet MS" w:hAnsi="Trebuchet MS"/>
        </w:rPr>
        <w:t xml:space="preserve"> </w:t>
      </w:r>
      <w:r w:rsidR="00694619">
        <w:rPr>
          <w:rFonts w:ascii="Trebuchet MS" w:hAnsi="Trebuchet MS"/>
        </w:rPr>
        <w:t xml:space="preserve">and </w:t>
      </w:r>
      <w:r w:rsidR="00AA4115">
        <w:rPr>
          <w:rFonts w:ascii="Trebuchet MS" w:hAnsi="Trebuchet MS"/>
        </w:rPr>
        <w:t>identify business process,</w:t>
      </w:r>
      <w:r w:rsidR="00AA4115" w:rsidRPr="00C67E9A">
        <w:rPr>
          <w:rFonts w:ascii="Trebuchet MS" w:hAnsi="Trebuchet MS"/>
        </w:rPr>
        <w:t xml:space="preserve"> identify Grain</w:t>
      </w:r>
      <w:r w:rsidR="00AA4115">
        <w:rPr>
          <w:rFonts w:ascii="Trebuchet MS" w:hAnsi="Trebuchet MS"/>
          <w:bCs/>
        </w:rPr>
        <w:t xml:space="preserve">, </w:t>
      </w:r>
      <w:r w:rsidR="00AA4115" w:rsidRPr="00C67E9A">
        <w:rPr>
          <w:rFonts w:ascii="Trebuchet MS" w:hAnsi="Trebuchet MS"/>
        </w:rPr>
        <w:t xml:space="preserve">identify Fact Tables </w:t>
      </w:r>
    </w:p>
    <w:p w:rsidR="00AA4115" w:rsidRPr="00C67E9A" w:rsidRDefault="00AA4115" w:rsidP="00046827">
      <w:pPr>
        <w:spacing w:line="276" w:lineRule="auto"/>
        <w:ind w:left="1440" w:hanging="1440"/>
        <w:jc w:val="both"/>
        <w:rPr>
          <w:rFonts w:ascii="Trebuchet MS" w:hAnsi="Trebuchet MS"/>
        </w:rPr>
      </w:pPr>
      <w:r w:rsidRPr="00C67E9A">
        <w:rPr>
          <w:rFonts w:ascii="Trebuchet MS" w:hAnsi="Trebuchet MS"/>
        </w:rPr>
        <w:t>and types of fact tables</w:t>
      </w:r>
      <w:r>
        <w:rPr>
          <w:rFonts w:ascii="Trebuchet MS" w:hAnsi="Trebuchet MS"/>
          <w:bCs/>
        </w:rPr>
        <w:t xml:space="preserve">, </w:t>
      </w:r>
      <w:r w:rsidRPr="00C67E9A">
        <w:rPr>
          <w:rFonts w:ascii="Trebuchet MS" w:hAnsi="Trebuchet MS"/>
        </w:rPr>
        <w:t>identify Dimension Tables and types of Dimension tables</w:t>
      </w:r>
    </w:p>
    <w:p w:rsidR="00694619" w:rsidRPr="00C67E9A" w:rsidRDefault="00694619" w:rsidP="00AE3CCF">
      <w:pPr>
        <w:spacing w:line="276" w:lineRule="auto"/>
        <w:jc w:val="both"/>
        <w:rPr>
          <w:rFonts w:ascii="Trebuchet MS" w:hAnsi="Trebuchet MS"/>
        </w:rPr>
      </w:pPr>
    </w:p>
    <w:sectPr w:rsidR="00694619" w:rsidRPr="00C67E9A" w:rsidSect="003649C1">
      <w:headerReference w:type="even" r:id="rId8"/>
      <w:headerReference w:type="default" r:id="rId9"/>
      <w:footerReference w:type="even" r:id="rId10"/>
      <w:footerReference w:type="default" r:id="rId11"/>
      <w:headerReference w:type="first" r:id="rId12"/>
      <w:footerReference w:type="first" r:id="rId13"/>
      <w:pgSz w:w="11909" w:h="16834"/>
      <w:pgMar w:top="1296" w:right="1296" w:bottom="1296" w:left="158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083A" w:rsidRDefault="009D083A">
      <w:r>
        <w:separator/>
      </w:r>
    </w:p>
  </w:endnote>
  <w:endnote w:type="continuationSeparator" w:id="1">
    <w:p w:rsidR="009D083A" w:rsidRDefault="009D083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6D1E" w:rsidRDefault="00C36D1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28FC" w:rsidRDefault="002B1620">
    <w:pPr>
      <w:pStyle w:val="Footer"/>
      <w:tabs>
        <w:tab w:val="clear" w:pos="8640"/>
        <w:tab w:val="right" w:pos="9000"/>
      </w:tabs>
    </w:pPr>
    <w:r w:rsidRPr="002B1620">
      <w:rPr>
        <w:rFonts w:ascii="Trebuchet MS" w:hAnsi="Trebuchet MS"/>
        <w:noProof/>
        <w:sz w:val="18"/>
        <w:szCs w:val="18"/>
      </w:rPr>
      <w:pict>
        <v:line id="_x0000_s8194" style="position:absolute;z-index:251657728" from="-2.25pt,.6pt" to="450pt,.6pt"/>
      </w:pict>
    </w:r>
  </w:p>
  <w:p w:rsidR="00F528FC" w:rsidRDefault="00F528FC">
    <w:pPr>
      <w:pStyle w:val="Footer"/>
      <w:tabs>
        <w:tab w:val="clear" w:pos="8640"/>
        <w:tab w:val="right" w:pos="8820"/>
      </w:tabs>
      <w:rPr>
        <w:rFonts w:ascii="Trebuchet MS" w:hAnsi="Trebuchet MS"/>
        <w:sz w:val="18"/>
        <w:szCs w:val="18"/>
      </w:rPr>
    </w:pPr>
    <w:r>
      <w:rPr>
        <w:rFonts w:ascii="Trebuchet MS" w:hAnsi="Trebuchet MS"/>
        <w:sz w:val="18"/>
        <w:szCs w:val="18"/>
      </w:rPr>
      <w:t>Textile and Engineering Institute, Ichalkaranji.</w:t>
    </w:r>
    <w:r>
      <w:rPr>
        <w:rFonts w:ascii="Trebuchet MS" w:hAnsi="Trebuchet MS"/>
        <w:sz w:val="18"/>
        <w:szCs w:val="18"/>
      </w:rPr>
      <w:tab/>
    </w:r>
    <w:r>
      <w:rPr>
        <w:rFonts w:ascii="Trebuchet MS" w:hAnsi="Trebuchet MS"/>
        <w:sz w:val="18"/>
        <w:szCs w:val="18"/>
      </w:rPr>
      <w:tab/>
      <w:t>Page  1.</w:t>
    </w:r>
    <w:r w:rsidR="002B1620">
      <w:rPr>
        <w:rStyle w:val="PageNumber"/>
        <w:rFonts w:ascii="Trebuchet MS" w:hAnsi="Trebuchet MS"/>
        <w:sz w:val="18"/>
        <w:szCs w:val="18"/>
      </w:rPr>
      <w:fldChar w:fldCharType="begin"/>
    </w:r>
    <w:r>
      <w:rPr>
        <w:rStyle w:val="PageNumber"/>
        <w:rFonts w:ascii="Trebuchet MS" w:hAnsi="Trebuchet MS"/>
        <w:sz w:val="18"/>
        <w:szCs w:val="18"/>
      </w:rPr>
      <w:instrText xml:space="preserve"> PAGE </w:instrText>
    </w:r>
    <w:r w:rsidR="002B1620">
      <w:rPr>
        <w:rStyle w:val="PageNumber"/>
        <w:rFonts w:ascii="Trebuchet MS" w:hAnsi="Trebuchet MS"/>
        <w:sz w:val="18"/>
        <w:szCs w:val="18"/>
      </w:rPr>
      <w:fldChar w:fldCharType="separate"/>
    </w:r>
    <w:r w:rsidR="00AF0BF9">
      <w:rPr>
        <w:rStyle w:val="PageNumber"/>
        <w:rFonts w:ascii="Trebuchet MS" w:hAnsi="Trebuchet MS"/>
        <w:noProof/>
        <w:sz w:val="18"/>
        <w:szCs w:val="18"/>
      </w:rPr>
      <w:t>1</w:t>
    </w:r>
    <w:r w:rsidR="002B1620">
      <w:rPr>
        <w:rStyle w:val="PageNumber"/>
        <w:rFonts w:ascii="Trebuchet MS" w:hAnsi="Trebuchet MS"/>
        <w:sz w:val="18"/>
        <w:szCs w:val="18"/>
      </w:rPr>
      <w:fldChar w:fldCharType="end"/>
    </w:r>
    <w:r>
      <w:rPr>
        <w:rFonts w:ascii="Trebuchet MS" w:hAnsi="Trebuchet MS"/>
        <w:sz w:val="18"/>
        <w:szCs w:val="18"/>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6D1E" w:rsidRDefault="00C36D1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083A" w:rsidRDefault="009D083A">
      <w:r>
        <w:separator/>
      </w:r>
    </w:p>
  </w:footnote>
  <w:footnote w:type="continuationSeparator" w:id="1">
    <w:p w:rsidR="009D083A" w:rsidRDefault="009D083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6D1E" w:rsidRDefault="00C36D1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28FC" w:rsidRPr="007F7EB0" w:rsidRDefault="00971767" w:rsidP="007F7EB0">
    <w:pPr>
      <w:pStyle w:val="Header"/>
      <w:rPr>
        <w:szCs w:val="18"/>
      </w:rPr>
    </w:pPr>
    <w:r>
      <w:rPr>
        <w:szCs w:val="18"/>
      </w:rPr>
      <w:t xml:space="preserve">Final Year </w:t>
    </w:r>
    <w:r w:rsidR="005333F7">
      <w:rPr>
        <w:szCs w:val="18"/>
      </w:rPr>
      <w:t>(</w:t>
    </w:r>
    <w:r w:rsidR="00C36D1E">
      <w:rPr>
        <w:szCs w:val="18"/>
      </w:rPr>
      <w:t>CSE</w:t>
    </w:r>
    <w:r w:rsidR="005333F7">
      <w:rPr>
        <w:szCs w:val="18"/>
      </w:rPr>
      <w:t>) –I</w:t>
    </w:r>
    <w:r w:rsidR="005333F7">
      <w:rPr>
        <w:szCs w:val="18"/>
      </w:rPr>
      <w:tab/>
      <w:t xml:space="preserve">            </w:t>
    </w:r>
    <w:r w:rsidR="005333F7">
      <w:rPr>
        <w:szCs w:val="18"/>
      </w:rPr>
      <w:tab/>
    </w:r>
    <w:r w:rsidR="00C36D1E">
      <w:rPr>
        <w:szCs w:val="18"/>
      </w:rPr>
      <w:t>DWBI Lab</w:t>
    </w:r>
    <w:r w:rsidR="005333F7">
      <w:rPr>
        <w:szCs w:val="18"/>
      </w:rPr>
      <w:tab/>
    </w:r>
    <w:r w:rsidR="005333F7">
      <w:rPr>
        <w:szCs w:val="18"/>
      </w:rPr>
      <w:tab/>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6D1E" w:rsidRDefault="00C36D1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33390"/>
    <w:multiLevelType w:val="hybridMultilevel"/>
    <w:tmpl w:val="58FEA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DA0170"/>
    <w:multiLevelType w:val="multilevel"/>
    <w:tmpl w:val="C74EB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622EA2"/>
    <w:multiLevelType w:val="hybridMultilevel"/>
    <w:tmpl w:val="EBF46CC0"/>
    <w:lvl w:ilvl="0" w:tplc="3BCA4314">
      <w:start w:val="1"/>
      <w:numFmt w:val="decimal"/>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8040D3E"/>
    <w:multiLevelType w:val="multilevel"/>
    <w:tmpl w:val="80F22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F74CB0"/>
    <w:multiLevelType w:val="multilevel"/>
    <w:tmpl w:val="9B30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B52DDE"/>
    <w:multiLevelType w:val="multilevel"/>
    <w:tmpl w:val="D5DE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A93656"/>
    <w:multiLevelType w:val="hybridMultilevel"/>
    <w:tmpl w:val="E996C488"/>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4AB71ACD"/>
    <w:multiLevelType w:val="hybridMultilevel"/>
    <w:tmpl w:val="5F22FE9A"/>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53A63DA1"/>
    <w:multiLevelType w:val="multilevel"/>
    <w:tmpl w:val="F78E9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7A35FEA"/>
    <w:multiLevelType w:val="hybridMultilevel"/>
    <w:tmpl w:val="AF921B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1A7C40"/>
    <w:multiLevelType w:val="multilevel"/>
    <w:tmpl w:val="F7EE2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6736DD"/>
    <w:multiLevelType w:val="hybridMultilevel"/>
    <w:tmpl w:val="7088701A"/>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1"/>
  </w:num>
  <w:num w:numId="11">
    <w:abstractNumId w:val="4"/>
  </w:num>
  <w:num w:numId="12">
    <w:abstractNumId w:val="3"/>
  </w:num>
  <w:num w:numId="13">
    <w:abstractNumId w:val="10"/>
  </w:num>
  <w:num w:numId="14">
    <w:abstractNumId w:val="8"/>
  </w:num>
  <w:num w:numId="15">
    <w:abstractNumId w:val="5"/>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efaultTabStop w:val="720"/>
  <w:noPunctuationKerning/>
  <w:characterSpacingControl w:val="doNotCompress"/>
  <w:hdrShapeDefaults>
    <o:shapedefaults v:ext="edit" spidmax="17410"/>
    <o:shapelayout v:ext="edit">
      <o:idmap v:ext="edit" data="8"/>
    </o:shapelayout>
  </w:hdrShapeDefaults>
  <w:footnotePr>
    <w:footnote w:id="0"/>
    <w:footnote w:id="1"/>
  </w:footnotePr>
  <w:endnotePr>
    <w:endnote w:id="0"/>
    <w:endnote w:id="1"/>
  </w:endnotePr>
  <w:compat>
    <w:applyBreakingRules/>
  </w:compat>
  <w:rsids>
    <w:rsidRoot w:val="00F06F32"/>
    <w:rsid w:val="00046827"/>
    <w:rsid w:val="00061C15"/>
    <w:rsid w:val="00064464"/>
    <w:rsid w:val="00075FEB"/>
    <w:rsid w:val="000840BD"/>
    <w:rsid w:val="000A74DE"/>
    <w:rsid w:val="000C457E"/>
    <w:rsid w:val="00100C7D"/>
    <w:rsid w:val="001243DF"/>
    <w:rsid w:val="00137A45"/>
    <w:rsid w:val="00144C80"/>
    <w:rsid w:val="001509A6"/>
    <w:rsid w:val="00156814"/>
    <w:rsid w:val="001576FC"/>
    <w:rsid w:val="00193075"/>
    <w:rsid w:val="001A59E4"/>
    <w:rsid w:val="001A66BE"/>
    <w:rsid w:val="001C67F5"/>
    <w:rsid w:val="001E03F3"/>
    <w:rsid w:val="001E0B61"/>
    <w:rsid w:val="001E3CE4"/>
    <w:rsid w:val="001E73FE"/>
    <w:rsid w:val="001F2B65"/>
    <w:rsid w:val="002004F0"/>
    <w:rsid w:val="00262C5B"/>
    <w:rsid w:val="00265301"/>
    <w:rsid w:val="00266F61"/>
    <w:rsid w:val="0028154E"/>
    <w:rsid w:val="00285D47"/>
    <w:rsid w:val="002B1620"/>
    <w:rsid w:val="002B1D74"/>
    <w:rsid w:val="002B3EA2"/>
    <w:rsid w:val="002E1B83"/>
    <w:rsid w:val="00310CF9"/>
    <w:rsid w:val="0032162C"/>
    <w:rsid w:val="003314E2"/>
    <w:rsid w:val="0034579C"/>
    <w:rsid w:val="00352745"/>
    <w:rsid w:val="003649C1"/>
    <w:rsid w:val="003664D4"/>
    <w:rsid w:val="00376B26"/>
    <w:rsid w:val="0039191A"/>
    <w:rsid w:val="003B6474"/>
    <w:rsid w:val="003D6B06"/>
    <w:rsid w:val="003E3F0B"/>
    <w:rsid w:val="003E54C6"/>
    <w:rsid w:val="004077E2"/>
    <w:rsid w:val="004224B9"/>
    <w:rsid w:val="00423CB7"/>
    <w:rsid w:val="00476ADF"/>
    <w:rsid w:val="00497406"/>
    <w:rsid w:val="004A65AC"/>
    <w:rsid w:val="004B1A4B"/>
    <w:rsid w:val="004B3080"/>
    <w:rsid w:val="004F03FB"/>
    <w:rsid w:val="004F5EAB"/>
    <w:rsid w:val="00500C7C"/>
    <w:rsid w:val="00511177"/>
    <w:rsid w:val="00520939"/>
    <w:rsid w:val="005331AF"/>
    <w:rsid w:val="005333F7"/>
    <w:rsid w:val="00537C99"/>
    <w:rsid w:val="005651CA"/>
    <w:rsid w:val="005672A0"/>
    <w:rsid w:val="00583CD2"/>
    <w:rsid w:val="005902FF"/>
    <w:rsid w:val="005929B2"/>
    <w:rsid w:val="005A0856"/>
    <w:rsid w:val="005B7D23"/>
    <w:rsid w:val="005C6B83"/>
    <w:rsid w:val="005D6AA5"/>
    <w:rsid w:val="005E6620"/>
    <w:rsid w:val="005F594D"/>
    <w:rsid w:val="005F6815"/>
    <w:rsid w:val="006011D9"/>
    <w:rsid w:val="006034DA"/>
    <w:rsid w:val="00625A22"/>
    <w:rsid w:val="006312D3"/>
    <w:rsid w:val="00632EAF"/>
    <w:rsid w:val="00650786"/>
    <w:rsid w:val="00656C13"/>
    <w:rsid w:val="00663825"/>
    <w:rsid w:val="00672857"/>
    <w:rsid w:val="006863F1"/>
    <w:rsid w:val="00694619"/>
    <w:rsid w:val="006A723C"/>
    <w:rsid w:val="006C31C1"/>
    <w:rsid w:val="006C4D02"/>
    <w:rsid w:val="006E4CFF"/>
    <w:rsid w:val="006F2082"/>
    <w:rsid w:val="006F6729"/>
    <w:rsid w:val="006F7BB7"/>
    <w:rsid w:val="0073402E"/>
    <w:rsid w:val="00740BBF"/>
    <w:rsid w:val="00754C0E"/>
    <w:rsid w:val="00761CE0"/>
    <w:rsid w:val="0076347C"/>
    <w:rsid w:val="00764C92"/>
    <w:rsid w:val="00782068"/>
    <w:rsid w:val="0079051C"/>
    <w:rsid w:val="00790DCB"/>
    <w:rsid w:val="007B277D"/>
    <w:rsid w:val="007E504A"/>
    <w:rsid w:val="007E7FE1"/>
    <w:rsid w:val="007F7EB0"/>
    <w:rsid w:val="00822306"/>
    <w:rsid w:val="0083020B"/>
    <w:rsid w:val="008577C3"/>
    <w:rsid w:val="00876895"/>
    <w:rsid w:val="0089610A"/>
    <w:rsid w:val="008B08EB"/>
    <w:rsid w:val="008C679C"/>
    <w:rsid w:val="008F52C6"/>
    <w:rsid w:val="0091276C"/>
    <w:rsid w:val="00914919"/>
    <w:rsid w:val="00932F41"/>
    <w:rsid w:val="0093368C"/>
    <w:rsid w:val="00935603"/>
    <w:rsid w:val="00936312"/>
    <w:rsid w:val="00950C76"/>
    <w:rsid w:val="009539A6"/>
    <w:rsid w:val="00971767"/>
    <w:rsid w:val="009B4BE4"/>
    <w:rsid w:val="009B4F13"/>
    <w:rsid w:val="009D083A"/>
    <w:rsid w:val="009D3FC7"/>
    <w:rsid w:val="009E00EA"/>
    <w:rsid w:val="00A03F87"/>
    <w:rsid w:val="00A43EDC"/>
    <w:rsid w:val="00A559AE"/>
    <w:rsid w:val="00A658D1"/>
    <w:rsid w:val="00A71690"/>
    <w:rsid w:val="00A86816"/>
    <w:rsid w:val="00A92B26"/>
    <w:rsid w:val="00A955F5"/>
    <w:rsid w:val="00AA361D"/>
    <w:rsid w:val="00AA4115"/>
    <w:rsid w:val="00AA6E1E"/>
    <w:rsid w:val="00AC440B"/>
    <w:rsid w:val="00AC4FAF"/>
    <w:rsid w:val="00AD1682"/>
    <w:rsid w:val="00AE12E4"/>
    <w:rsid w:val="00AE3CCF"/>
    <w:rsid w:val="00AE68B6"/>
    <w:rsid w:val="00AE7E74"/>
    <w:rsid w:val="00AF0BF9"/>
    <w:rsid w:val="00B06D62"/>
    <w:rsid w:val="00B06D9E"/>
    <w:rsid w:val="00B3089B"/>
    <w:rsid w:val="00B34DF7"/>
    <w:rsid w:val="00B57F00"/>
    <w:rsid w:val="00B843BE"/>
    <w:rsid w:val="00B879B1"/>
    <w:rsid w:val="00BA2B53"/>
    <w:rsid w:val="00BA48B1"/>
    <w:rsid w:val="00BA7B6C"/>
    <w:rsid w:val="00BC1BF1"/>
    <w:rsid w:val="00BD0FD0"/>
    <w:rsid w:val="00BD6352"/>
    <w:rsid w:val="00BE6997"/>
    <w:rsid w:val="00BF3F7C"/>
    <w:rsid w:val="00C13AA0"/>
    <w:rsid w:val="00C302D9"/>
    <w:rsid w:val="00C33212"/>
    <w:rsid w:val="00C36D1E"/>
    <w:rsid w:val="00C41E2E"/>
    <w:rsid w:val="00C450D3"/>
    <w:rsid w:val="00C50FF7"/>
    <w:rsid w:val="00C67E9A"/>
    <w:rsid w:val="00C745F1"/>
    <w:rsid w:val="00C77F18"/>
    <w:rsid w:val="00C82E68"/>
    <w:rsid w:val="00C92E8C"/>
    <w:rsid w:val="00CA7BAA"/>
    <w:rsid w:val="00CB4495"/>
    <w:rsid w:val="00CB4870"/>
    <w:rsid w:val="00CC2F14"/>
    <w:rsid w:val="00CC6B2A"/>
    <w:rsid w:val="00CE1217"/>
    <w:rsid w:val="00D04B8F"/>
    <w:rsid w:val="00D34520"/>
    <w:rsid w:val="00D53A99"/>
    <w:rsid w:val="00D61A50"/>
    <w:rsid w:val="00D74C53"/>
    <w:rsid w:val="00D8516B"/>
    <w:rsid w:val="00D93C97"/>
    <w:rsid w:val="00DB4B2E"/>
    <w:rsid w:val="00DF689F"/>
    <w:rsid w:val="00E06B61"/>
    <w:rsid w:val="00E349E6"/>
    <w:rsid w:val="00E60334"/>
    <w:rsid w:val="00E62DF3"/>
    <w:rsid w:val="00E661DF"/>
    <w:rsid w:val="00E9675A"/>
    <w:rsid w:val="00EA04C1"/>
    <w:rsid w:val="00EA104A"/>
    <w:rsid w:val="00EE3B10"/>
    <w:rsid w:val="00EF6238"/>
    <w:rsid w:val="00F0202F"/>
    <w:rsid w:val="00F02452"/>
    <w:rsid w:val="00F06F32"/>
    <w:rsid w:val="00F12868"/>
    <w:rsid w:val="00F12BED"/>
    <w:rsid w:val="00F315E2"/>
    <w:rsid w:val="00F32A2C"/>
    <w:rsid w:val="00F36EC3"/>
    <w:rsid w:val="00F528FC"/>
    <w:rsid w:val="00F6419A"/>
    <w:rsid w:val="00F75FB1"/>
    <w:rsid w:val="00F9137F"/>
    <w:rsid w:val="00F96895"/>
    <w:rsid w:val="00FA09F3"/>
    <w:rsid w:val="00FF3F02"/>
    <w:rsid w:val="00FF4B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9C1"/>
    <w:rPr>
      <w:sz w:val="24"/>
      <w:szCs w:val="24"/>
    </w:rPr>
  </w:style>
  <w:style w:type="paragraph" w:styleId="Heading1">
    <w:name w:val="heading 1"/>
    <w:basedOn w:val="Normal"/>
    <w:next w:val="Normal"/>
    <w:qFormat/>
    <w:rsid w:val="003649C1"/>
    <w:pPr>
      <w:keepNext/>
      <w:outlineLvl w:val="0"/>
    </w:pPr>
    <w:rPr>
      <w:rFonts w:ascii="Tahoma" w:hAnsi="Tahoma" w:cs="Tahoma"/>
      <w:b/>
      <w:bCs/>
    </w:rPr>
  </w:style>
  <w:style w:type="paragraph" w:styleId="Heading2">
    <w:name w:val="heading 2"/>
    <w:basedOn w:val="Normal"/>
    <w:next w:val="Normal"/>
    <w:qFormat/>
    <w:rsid w:val="003649C1"/>
    <w:pPr>
      <w:keepNext/>
      <w:spacing w:line="360" w:lineRule="auto"/>
      <w:jc w:val="both"/>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rsid w:val="003649C1"/>
    <w:rPr>
      <w:rFonts w:ascii="Courier New" w:eastAsia="Courier New" w:hAnsi="Courier New" w:cs="Courier New" w:hint="default"/>
      <w:sz w:val="20"/>
      <w:szCs w:val="20"/>
    </w:rPr>
  </w:style>
  <w:style w:type="paragraph" w:styleId="HTMLPreformatted">
    <w:name w:val="HTML Preformatted"/>
    <w:basedOn w:val="Normal"/>
    <w:rsid w:val="00364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styleId="HTMLTypewriter">
    <w:name w:val="HTML Typewriter"/>
    <w:basedOn w:val="DefaultParagraphFont"/>
    <w:rsid w:val="003649C1"/>
    <w:rPr>
      <w:rFonts w:ascii="Courier New" w:eastAsia="Courier New" w:hAnsi="Courier New" w:cs="Courier New" w:hint="default"/>
      <w:sz w:val="20"/>
      <w:szCs w:val="20"/>
    </w:rPr>
  </w:style>
  <w:style w:type="paragraph" w:styleId="NormalWeb">
    <w:name w:val="Normal (Web)"/>
    <w:basedOn w:val="Normal"/>
    <w:uiPriority w:val="99"/>
    <w:rsid w:val="003649C1"/>
    <w:pPr>
      <w:spacing w:before="100" w:beforeAutospacing="1" w:after="100" w:afterAutospacing="1"/>
    </w:pPr>
  </w:style>
  <w:style w:type="paragraph" w:styleId="Header">
    <w:name w:val="header"/>
    <w:basedOn w:val="Normal"/>
    <w:rsid w:val="003649C1"/>
    <w:pPr>
      <w:tabs>
        <w:tab w:val="center" w:pos="4320"/>
        <w:tab w:val="right" w:pos="8640"/>
      </w:tabs>
    </w:pPr>
  </w:style>
  <w:style w:type="paragraph" w:styleId="Footer">
    <w:name w:val="footer"/>
    <w:basedOn w:val="Normal"/>
    <w:rsid w:val="003649C1"/>
    <w:pPr>
      <w:tabs>
        <w:tab w:val="center" w:pos="4320"/>
        <w:tab w:val="right" w:pos="8640"/>
      </w:tabs>
    </w:pPr>
  </w:style>
  <w:style w:type="paragraph" w:styleId="BodyText">
    <w:name w:val="Body Text"/>
    <w:basedOn w:val="Normal"/>
    <w:rsid w:val="003649C1"/>
    <w:rPr>
      <w:rFonts w:ascii="Arial" w:hAnsi="Arial" w:cs="Arial"/>
      <w:sz w:val="20"/>
      <w:szCs w:val="32"/>
      <w:lang w:val="en-GB"/>
    </w:rPr>
  </w:style>
  <w:style w:type="paragraph" w:styleId="BodyTextIndent">
    <w:name w:val="Body Text Indent"/>
    <w:basedOn w:val="Normal"/>
    <w:rsid w:val="003649C1"/>
    <w:pPr>
      <w:ind w:firstLine="720"/>
    </w:pPr>
  </w:style>
  <w:style w:type="paragraph" w:styleId="DocumentMap">
    <w:name w:val="Document Map"/>
    <w:basedOn w:val="Normal"/>
    <w:semiHidden/>
    <w:rsid w:val="003649C1"/>
    <w:pPr>
      <w:shd w:val="clear" w:color="auto" w:fill="000080"/>
    </w:pPr>
    <w:rPr>
      <w:rFonts w:ascii="Tahoma" w:hAnsi="Tahoma"/>
    </w:rPr>
  </w:style>
  <w:style w:type="character" w:styleId="Emphasis">
    <w:name w:val="Emphasis"/>
    <w:basedOn w:val="DefaultParagraphFont"/>
    <w:uiPriority w:val="20"/>
    <w:qFormat/>
    <w:rsid w:val="003649C1"/>
    <w:rPr>
      <w:i/>
      <w:iCs/>
    </w:rPr>
  </w:style>
  <w:style w:type="character" w:styleId="PageNumber">
    <w:name w:val="page number"/>
    <w:basedOn w:val="DefaultParagraphFont"/>
    <w:rsid w:val="003649C1"/>
  </w:style>
  <w:style w:type="paragraph" w:styleId="EndnoteText">
    <w:name w:val="endnote text"/>
    <w:basedOn w:val="Normal"/>
    <w:link w:val="EndnoteTextChar"/>
    <w:uiPriority w:val="99"/>
    <w:semiHidden/>
    <w:unhideWhenUsed/>
    <w:rsid w:val="000C457E"/>
    <w:rPr>
      <w:sz w:val="20"/>
      <w:szCs w:val="20"/>
    </w:rPr>
  </w:style>
  <w:style w:type="character" w:customStyle="1" w:styleId="EndnoteTextChar">
    <w:name w:val="Endnote Text Char"/>
    <w:basedOn w:val="DefaultParagraphFont"/>
    <w:link w:val="EndnoteText"/>
    <w:uiPriority w:val="99"/>
    <w:semiHidden/>
    <w:rsid w:val="000C457E"/>
  </w:style>
  <w:style w:type="character" w:styleId="EndnoteReference">
    <w:name w:val="endnote reference"/>
    <w:basedOn w:val="DefaultParagraphFont"/>
    <w:uiPriority w:val="99"/>
    <w:semiHidden/>
    <w:unhideWhenUsed/>
    <w:rsid w:val="000C457E"/>
    <w:rPr>
      <w:vertAlign w:val="superscript"/>
    </w:rPr>
  </w:style>
  <w:style w:type="paragraph" w:customStyle="1" w:styleId="Default">
    <w:name w:val="Default"/>
    <w:rsid w:val="00B57F00"/>
    <w:pPr>
      <w:autoSpaceDE w:val="0"/>
      <w:autoSpaceDN w:val="0"/>
      <w:adjustRightInd w:val="0"/>
    </w:pPr>
    <w:rPr>
      <w:color w:val="000000"/>
      <w:sz w:val="24"/>
      <w:szCs w:val="24"/>
    </w:rPr>
  </w:style>
  <w:style w:type="paragraph" w:styleId="BalloonText">
    <w:name w:val="Balloon Text"/>
    <w:basedOn w:val="Normal"/>
    <w:link w:val="BalloonTextChar"/>
    <w:uiPriority w:val="99"/>
    <w:semiHidden/>
    <w:unhideWhenUsed/>
    <w:rsid w:val="001243DF"/>
    <w:rPr>
      <w:rFonts w:ascii="Tahoma" w:hAnsi="Tahoma" w:cs="Tahoma"/>
      <w:sz w:val="16"/>
      <w:szCs w:val="16"/>
    </w:rPr>
  </w:style>
  <w:style w:type="character" w:customStyle="1" w:styleId="BalloonTextChar">
    <w:name w:val="Balloon Text Char"/>
    <w:basedOn w:val="DefaultParagraphFont"/>
    <w:link w:val="BalloonText"/>
    <w:uiPriority w:val="99"/>
    <w:semiHidden/>
    <w:rsid w:val="001243DF"/>
    <w:rPr>
      <w:rFonts w:ascii="Tahoma" w:hAnsi="Tahoma" w:cs="Tahoma"/>
      <w:sz w:val="16"/>
      <w:szCs w:val="16"/>
    </w:rPr>
  </w:style>
  <w:style w:type="character" w:styleId="Hyperlink">
    <w:name w:val="Hyperlink"/>
    <w:basedOn w:val="DefaultParagraphFont"/>
    <w:uiPriority w:val="99"/>
    <w:unhideWhenUsed/>
    <w:rsid w:val="002004F0"/>
    <w:rPr>
      <w:color w:val="0000FF"/>
      <w:u w:val="single"/>
    </w:rPr>
  </w:style>
  <w:style w:type="character" w:styleId="Strong">
    <w:name w:val="Strong"/>
    <w:basedOn w:val="DefaultParagraphFont"/>
    <w:uiPriority w:val="22"/>
    <w:qFormat/>
    <w:rsid w:val="0073402E"/>
    <w:rPr>
      <w:b/>
      <w:bCs/>
    </w:rPr>
  </w:style>
  <w:style w:type="paragraph" w:customStyle="1" w:styleId="note">
    <w:name w:val="note"/>
    <w:basedOn w:val="Normal"/>
    <w:rsid w:val="00F315E2"/>
    <w:pPr>
      <w:spacing w:before="100" w:beforeAutospacing="1" w:after="100" w:afterAutospacing="1"/>
    </w:pPr>
  </w:style>
  <w:style w:type="paragraph" w:styleId="ListParagraph">
    <w:name w:val="List Paragraph"/>
    <w:basedOn w:val="Normal"/>
    <w:uiPriority w:val="34"/>
    <w:qFormat/>
    <w:rsid w:val="0028154E"/>
    <w:pPr>
      <w:ind w:left="720"/>
      <w:contextualSpacing/>
    </w:pPr>
  </w:style>
</w:styles>
</file>

<file path=word/webSettings.xml><?xml version="1.0" encoding="utf-8"?>
<w:webSettings xmlns:r="http://schemas.openxmlformats.org/officeDocument/2006/relationships" xmlns:w="http://schemas.openxmlformats.org/wordprocessingml/2006/main">
  <w:divs>
    <w:div w:id="298806974">
      <w:marLeft w:val="0"/>
      <w:marRight w:val="0"/>
      <w:marTop w:val="0"/>
      <w:marBottom w:val="0"/>
      <w:divBdr>
        <w:top w:val="none" w:sz="0" w:space="0" w:color="auto"/>
        <w:left w:val="none" w:sz="0" w:space="0" w:color="auto"/>
        <w:bottom w:val="none" w:sz="0" w:space="0" w:color="auto"/>
        <w:right w:val="none" w:sz="0" w:space="0" w:color="auto"/>
      </w:divBdr>
    </w:div>
    <w:div w:id="542787378">
      <w:bodyDiv w:val="1"/>
      <w:marLeft w:val="0"/>
      <w:marRight w:val="0"/>
      <w:marTop w:val="0"/>
      <w:marBottom w:val="0"/>
      <w:divBdr>
        <w:top w:val="none" w:sz="0" w:space="0" w:color="auto"/>
        <w:left w:val="none" w:sz="0" w:space="0" w:color="auto"/>
        <w:bottom w:val="none" w:sz="0" w:space="0" w:color="auto"/>
        <w:right w:val="none" w:sz="0" w:space="0" w:color="auto"/>
      </w:divBdr>
      <w:divsChild>
        <w:div w:id="1889292367">
          <w:marLeft w:val="0"/>
          <w:marRight w:val="0"/>
          <w:marTop w:val="0"/>
          <w:marBottom w:val="0"/>
          <w:divBdr>
            <w:top w:val="none" w:sz="0" w:space="0" w:color="auto"/>
            <w:left w:val="none" w:sz="0" w:space="0" w:color="auto"/>
            <w:bottom w:val="none" w:sz="0" w:space="0" w:color="auto"/>
            <w:right w:val="none" w:sz="0" w:space="0" w:color="auto"/>
          </w:divBdr>
        </w:div>
      </w:divsChild>
    </w:div>
    <w:div w:id="621232203">
      <w:marLeft w:val="0"/>
      <w:marRight w:val="0"/>
      <w:marTop w:val="0"/>
      <w:marBottom w:val="0"/>
      <w:divBdr>
        <w:top w:val="none" w:sz="0" w:space="0" w:color="auto"/>
        <w:left w:val="none" w:sz="0" w:space="0" w:color="auto"/>
        <w:bottom w:val="none" w:sz="0" w:space="0" w:color="auto"/>
        <w:right w:val="none" w:sz="0" w:space="0" w:color="auto"/>
      </w:divBdr>
      <w:divsChild>
        <w:div w:id="269514548">
          <w:marLeft w:val="0"/>
          <w:marRight w:val="0"/>
          <w:marTop w:val="0"/>
          <w:marBottom w:val="0"/>
          <w:divBdr>
            <w:top w:val="none" w:sz="0" w:space="0" w:color="auto"/>
            <w:left w:val="none" w:sz="0" w:space="0" w:color="auto"/>
            <w:bottom w:val="none" w:sz="0" w:space="0" w:color="auto"/>
            <w:right w:val="none" w:sz="0" w:space="0" w:color="auto"/>
          </w:divBdr>
        </w:div>
      </w:divsChild>
    </w:div>
    <w:div w:id="1275793746">
      <w:bodyDiv w:val="1"/>
      <w:marLeft w:val="0"/>
      <w:marRight w:val="0"/>
      <w:marTop w:val="0"/>
      <w:marBottom w:val="0"/>
      <w:divBdr>
        <w:top w:val="none" w:sz="0" w:space="0" w:color="auto"/>
        <w:left w:val="none" w:sz="0" w:space="0" w:color="auto"/>
        <w:bottom w:val="none" w:sz="0" w:space="0" w:color="auto"/>
        <w:right w:val="none" w:sz="0" w:space="0" w:color="auto"/>
      </w:divBdr>
    </w:div>
    <w:div w:id="1406491768">
      <w:marLeft w:val="0"/>
      <w:marRight w:val="0"/>
      <w:marTop w:val="0"/>
      <w:marBottom w:val="0"/>
      <w:divBdr>
        <w:top w:val="none" w:sz="0" w:space="0" w:color="auto"/>
        <w:left w:val="none" w:sz="0" w:space="0" w:color="auto"/>
        <w:bottom w:val="none" w:sz="0" w:space="0" w:color="auto"/>
        <w:right w:val="none" w:sz="0" w:space="0" w:color="auto"/>
      </w:divBdr>
    </w:div>
    <w:div w:id="1435243227">
      <w:marLeft w:val="0"/>
      <w:marRight w:val="0"/>
      <w:marTop w:val="0"/>
      <w:marBottom w:val="0"/>
      <w:divBdr>
        <w:top w:val="none" w:sz="0" w:space="0" w:color="auto"/>
        <w:left w:val="none" w:sz="0" w:space="0" w:color="auto"/>
        <w:bottom w:val="none" w:sz="0" w:space="0" w:color="auto"/>
        <w:right w:val="none" w:sz="0" w:space="0" w:color="auto"/>
      </w:divBdr>
    </w:div>
    <w:div w:id="2018650145">
      <w:marLeft w:val="0"/>
      <w:marRight w:val="0"/>
      <w:marTop w:val="0"/>
      <w:marBottom w:val="0"/>
      <w:divBdr>
        <w:top w:val="none" w:sz="0" w:space="0" w:color="auto"/>
        <w:left w:val="none" w:sz="0" w:space="0" w:color="auto"/>
        <w:bottom w:val="none" w:sz="0" w:space="0" w:color="auto"/>
        <w:right w:val="none" w:sz="0" w:space="0" w:color="auto"/>
      </w:divBdr>
    </w:div>
    <w:div w:id="210403508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tib\Academic\tech-learn-19-20\sem-II\BIS\Lab%20Manual%20DWBI\BIS-Lab\Lab_Manual_ex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AB4D0D-FE9E-4915-950D-28B319533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Lab_Manual_exp1</Template>
  <TotalTime>25</TotalTime>
  <Pages>5</Pages>
  <Words>1164</Words>
  <Characters>6639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Experiment No</vt:lpstr>
    </vt:vector>
  </TitlesOfParts>
  <Company>d</Company>
  <LinksUpToDate>false</LinksUpToDate>
  <CharactersWithSpaces>7788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No</dc:title>
  <dc:creator>cse</dc:creator>
  <cp:lastModifiedBy>india</cp:lastModifiedBy>
  <cp:revision>37</cp:revision>
  <cp:lastPrinted>2013-07-06T20:18:00Z</cp:lastPrinted>
  <dcterms:created xsi:type="dcterms:W3CDTF">2020-01-14T19:24:00Z</dcterms:created>
  <dcterms:modified xsi:type="dcterms:W3CDTF">2020-12-06T16:03:00Z</dcterms:modified>
</cp:coreProperties>
</file>